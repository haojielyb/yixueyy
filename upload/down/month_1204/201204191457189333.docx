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4B8" w:rsidRPr="004B25F3" w:rsidRDefault="003074B8" w:rsidP="00AF41D3">
      <w:pPr>
        <w:spacing w:line="300" w:lineRule="exact"/>
        <w:rPr>
          <w:rFonts w:ascii="华文细黑" w:eastAsia="华文细黑" w:hAnsi="华文细黑" w:cs="Times New Roman"/>
        </w:rPr>
      </w:pPr>
    </w:p>
    <w:p w:rsidR="003074B8" w:rsidRPr="00655029" w:rsidRDefault="003074B8" w:rsidP="004B25F3">
      <w:pPr>
        <w:spacing w:line="34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655029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“企业综合预测及调理策划</w:t>
      </w:r>
      <w:r>
        <w:rPr>
          <w:rFonts w:ascii="华文细黑" w:eastAsia="华文细黑" w:hAnsi="华文细黑" w:cs="华文细黑" w:hint="eastAsia"/>
          <w:b/>
          <w:bCs/>
          <w:sz w:val="32"/>
          <w:szCs w:val="32"/>
        </w:rPr>
        <w:t>类</w:t>
      </w:r>
      <w:r w:rsidRPr="00655029">
        <w:rPr>
          <w:rFonts w:ascii="华文细黑" w:eastAsia="华文细黑" w:hAnsi="华文细黑" w:cs="华文细黑" w:hint="eastAsia"/>
          <w:b/>
          <w:bCs/>
          <w:sz w:val="32"/>
          <w:szCs w:val="32"/>
        </w:rPr>
        <w:t>”</w:t>
      </w:r>
      <w:r w:rsidRPr="00655029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3074B8" w:rsidRPr="004B25F3" w:rsidRDefault="003074B8" w:rsidP="004B25F3">
      <w:pPr>
        <w:spacing w:line="340" w:lineRule="exact"/>
        <w:rPr>
          <w:rFonts w:ascii="华文细黑" w:eastAsia="华文细黑" w:hAnsi="华文细黑" w:cs="Times New Roman"/>
        </w:rPr>
      </w:pPr>
    </w:p>
    <w:p w:rsidR="003074B8" w:rsidRPr="00282A28" w:rsidRDefault="003074B8" w:rsidP="00655029">
      <w:pPr>
        <w:spacing w:line="30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3074B8" w:rsidRPr="0050688F" w:rsidRDefault="003074B8" w:rsidP="00655029">
      <w:pPr>
        <w:spacing w:line="300" w:lineRule="exact"/>
        <w:rPr>
          <w:rFonts w:ascii="华文细黑" w:eastAsia="华文细黑" w:hAnsi="华文细黑" w:cs="Times New Roman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cs="华文细黑" w:hint="eastAsia"/>
        </w:rPr>
        <w:t>。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0314"/>
      </w:tblGrid>
      <w:tr w:rsidR="003074B8" w:rsidRPr="00452107">
        <w:trPr>
          <w:trHeight w:val="1418"/>
        </w:trPr>
        <w:tc>
          <w:tcPr>
            <w:tcW w:w="10314" w:type="dxa"/>
          </w:tcPr>
          <w:p w:rsidR="003074B8" w:rsidRPr="00452107" w:rsidRDefault="003074B8" w:rsidP="00452107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负责人姓名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；性别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；学历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452107">
              <w:rPr>
                <w:rFonts w:ascii="华文细黑" w:eastAsia="华文细黑" w:hAnsi="华文细黑" w:cs="华文细黑" w:hint="eastAsia"/>
              </w:rPr>
              <w:t>；专业</w:t>
            </w:r>
            <w:r w:rsidRPr="00452107">
              <w:rPr>
                <w:rFonts w:ascii="华文细黑" w:eastAsia="华文细黑" w:hAnsi="华文细黑" w:cs="华文细黑"/>
              </w:rPr>
              <w:t xml:space="preserve"> 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452107">
              <w:rPr>
                <w:rFonts w:ascii="华文细黑" w:eastAsia="华文细黑" w:hAnsi="华文细黑" w:cs="华文细黑" w:hint="eastAsia"/>
              </w:rPr>
              <w:t>；血型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；出生地点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</w:t>
            </w:r>
          </w:p>
          <w:p w:rsidR="003074B8" w:rsidRPr="00452107" w:rsidRDefault="003074B8" w:rsidP="00452107">
            <w:pPr>
              <w:spacing w:line="48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生辰：</w:t>
            </w:r>
            <w:r w:rsidRPr="00452107">
              <w:rPr>
                <w:rFonts w:ascii="华文细黑" w:eastAsia="华文细黑" w:hAnsi="华文细黑" w:cs="华文细黑" w:hint="eastAsia"/>
              </w:rPr>
              <w:t>（阴历）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452107">
              <w:rPr>
                <w:rFonts w:ascii="华文细黑" w:eastAsia="华文细黑" w:hAnsi="华文细黑" w:cs="华文细黑" w:hint="eastAsia"/>
              </w:rPr>
              <w:t>年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月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日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时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分；</w:t>
            </w:r>
            <w:r w:rsidRPr="00452107">
              <w:rPr>
                <w:rFonts w:ascii="华文细黑" w:eastAsia="华文细黑" w:hAnsi="华文细黑" w:cs="华文细黑"/>
              </w:rPr>
              <w:t xml:space="preserve"> </w:t>
            </w:r>
            <w:r w:rsidRPr="00452107">
              <w:rPr>
                <w:rFonts w:ascii="华文细黑" w:eastAsia="华文细黑" w:hAnsi="华文细黑" w:cs="华文细黑" w:hint="eastAsia"/>
              </w:rPr>
              <w:t>（阳历）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452107">
              <w:rPr>
                <w:rFonts w:ascii="华文细黑" w:eastAsia="华文细黑" w:hAnsi="华文细黑" w:cs="华文细黑" w:hint="eastAsia"/>
              </w:rPr>
              <w:t>年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月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日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时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3074B8" w:rsidRPr="00452107" w:rsidRDefault="003074B8" w:rsidP="00452107">
            <w:pPr>
              <w:spacing w:line="480" w:lineRule="exact"/>
              <w:jc w:val="lef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年，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                    </w:t>
            </w:r>
          </w:p>
          <w:p w:rsidR="003074B8" w:rsidRPr="00452107" w:rsidRDefault="003074B8" w:rsidP="00452107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年，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              </w:t>
            </w:r>
          </w:p>
        </w:tc>
      </w:tr>
      <w:tr w:rsidR="003074B8" w:rsidRPr="00452107">
        <w:trPr>
          <w:trHeight w:val="1370"/>
        </w:trPr>
        <w:tc>
          <w:tcPr>
            <w:tcW w:w="10314" w:type="dxa"/>
            <w:tcBorders>
              <w:left w:val="single" w:sz="4" w:space="0" w:color="auto"/>
            </w:tcBorders>
          </w:tcPr>
          <w:p w:rsidR="003074B8" w:rsidRPr="00452107" w:rsidRDefault="003074B8" w:rsidP="00452107">
            <w:pPr>
              <w:spacing w:line="480" w:lineRule="exact"/>
              <w:jc w:val="left"/>
              <w:rPr>
                <w:rFonts w:ascii="华文细黑" w:eastAsia="华文细黑" w:hAnsi="华文细黑" w:cs="华文细黑"/>
                <w:u w:val="single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最大股东（</w:t>
            </w:r>
            <w:r w:rsidRPr="00452107">
              <w:rPr>
                <w:rFonts w:ascii="华文细黑" w:eastAsia="华文细黑" w:hAnsi="华文细黑" w:cs="华文细黑" w:hint="eastAsia"/>
                <w:w w:val="90"/>
              </w:rPr>
              <w:t>或主要合作者）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452107">
              <w:rPr>
                <w:rFonts w:ascii="华文细黑" w:eastAsia="华文细黑" w:hAnsi="华文细黑" w:cs="华文细黑" w:hint="eastAsia"/>
              </w:rPr>
              <w:t>；性别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</w:t>
            </w:r>
            <w:r w:rsidRPr="00452107">
              <w:rPr>
                <w:rFonts w:ascii="华文细黑" w:eastAsia="华文细黑" w:hAnsi="华文细黑" w:cs="华文细黑" w:hint="eastAsia"/>
              </w:rPr>
              <w:t>；学历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；专业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；血型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</w:t>
            </w:r>
            <w:r w:rsidRPr="00452107">
              <w:rPr>
                <w:rFonts w:ascii="华文细黑" w:eastAsia="华文细黑" w:hAnsi="华文细黑" w:cs="华文细黑" w:hint="eastAsia"/>
              </w:rPr>
              <w:t>；出生地点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 </w:t>
            </w:r>
          </w:p>
          <w:p w:rsidR="003074B8" w:rsidRPr="00452107" w:rsidRDefault="003074B8" w:rsidP="00452107">
            <w:pPr>
              <w:spacing w:line="48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生辰：</w:t>
            </w:r>
            <w:r w:rsidRPr="00452107">
              <w:rPr>
                <w:rFonts w:ascii="华文细黑" w:eastAsia="华文细黑" w:hAnsi="华文细黑" w:cs="华文细黑" w:hint="eastAsia"/>
              </w:rPr>
              <w:t>（阳历）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452107">
              <w:rPr>
                <w:rFonts w:ascii="华文细黑" w:eastAsia="华文细黑" w:hAnsi="华文细黑" w:cs="华文细黑" w:hint="eastAsia"/>
              </w:rPr>
              <w:t>年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月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日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时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分；</w:t>
            </w:r>
            <w:r w:rsidRPr="00452107">
              <w:rPr>
                <w:rFonts w:ascii="华文细黑" w:eastAsia="华文细黑" w:hAnsi="华文细黑" w:cs="华文细黑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（阴历）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</w:t>
            </w:r>
            <w:r w:rsidRPr="00452107">
              <w:rPr>
                <w:rFonts w:ascii="华文细黑" w:eastAsia="华文细黑" w:hAnsi="华文细黑" w:cs="华文细黑" w:hint="eastAsia"/>
              </w:rPr>
              <w:t>年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月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日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时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</w:rPr>
              <w:t>分；</w:t>
            </w:r>
            <w:r w:rsidRPr="00452107">
              <w:rPr>
                <w:rFonts w:ascii="华文细黑" w:eastAsia="华文细黑" w:hAnsi="华文细黑" w:cs="华文细黑"/>
              </w:rPr>
              <w:t xml:space="preserve"> </w:t>
            </w:r>
          </w:p>
          <w:p w:rsidR="003074B8" w:rsidRPr="00452107" w:rsidRDefault="003074B8" w:rsidP="00452107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年，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                  </w:t>
            </w:r>
          </w:p>
          <w:p w:rsidR="003074B8" w:rsidRPr="00452107" w:rsidRDefault="003074B8" w:rsidP="00452107">
            <w:pPr>
              <w:spacing w:line="480" w:lineRule="exac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</w:rPr>
              <w:t>年，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            </w:t>
            </w:r>
          </w:p>
        </w:tc>
      </w:tr>
      <w:tr w:rsidR="003074B8" w:rsidRPr="00452107">
        <w:trPr>
          <w:trHeight w:val="874"/>
        </w:trPr>
        <w:tc>
          <w:tcPr>
            <w:tcW w:w="10314" w:type="dxa"/>
          </w:tcPr>
          <w:p w:rsidR="003074B8" w:rsidRPr="00452107" w:rsidRDefault="003074B8" w:rsidP="0045210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单位全称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；性质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；所属行业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；注册资金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</w:t>
            </w:r>
            <w:r w:rsidRPr="00452107">
              <w:rPr>
                <w:rFonts w:ascii="华文细黑" w:eastAsia="华文细黑" w:hAnsi="华文细黑" w:cs="华文细黑" w:hint="eastAsia"/>
              </w:rPr>
              <w:t>万元；</w:t>
            </w:r>
          </w:p>
          <w:p w:rsidR="003074B8" w:rsidRPr="00452107" w:rsidRDefault="003074B8" w:rsidP="00452107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主营项目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座落地点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市场定位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452107">
              <w:rPr>
                <w:rFonts w:ascii="华文细黑" w:eastAsia="华文细黑" w:hAnsi="华文细黑" w:cs="华文细黑"/>
                <w:b/>
                <w:bCs/>
              </w:rPr>
              <w:t xml:space="preserve"> 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</w:t>
            </w:r>
            <w:r w:rsidRPr="00452107">
              <w:rPr>
                <w:rFonts w:ascii="华文细黑" w:eastAsia="华文细黑" w:hAnsi="华文细黑" w:cs="华文细黑" w:hint="eastAsia"/>
              </w:rPr>
              <w:t>；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 </w:t>
            </w:r>
            <w:r w:rsidRPr="00452107">
              <w:rPr>
                <w:rFonts w:ascii="华文细黑" w:eastAsia="华文细黑" w:hAnsi="华文细黑" w:cs="华文细黑" w:hint="eastAsia"/>
              </w:rPr>
              <w:t>；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流通渠道：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商场专柜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专业代理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区域批发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其他</w:t>
            </w:r>
            <w:r w:rsidRPr="00452107">
              <w:rPr>
                <w:rFonts w:ascii="华文细黑" w:eastAsia="华文细黑" w:hAnsi="华文细黑" w:cs="华文细黑"/>
                <w:u w:val="single"/>
              </w:rPr>
              <w:t xml:space="preserve">             </w:t>
            </w:r>
          </w:p>
        </w:tc>
      </w:tr>
      <w:tr w:rsidR="003074B8" w:rsidRPr="00452107">
        <w:trPr>
          <w:trHeight w:val="515"/>
        </w:trPr>
        <w:tc>
          <w:tcPr>
            <w:tcW w:w="10314" w:type="dxa"/>
          </w:tcPr>
          <w:p w:rsidR="003074B8" w:rsidRPr="00452107" w:rsidRDefault="003074B8" w:rsidP="0045210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此次预测项目：</w:t>
            </w:r>
          </w:p>
        </w:tc>
      </w:tr>
      <w:tr w:rsidR="003074B8" w:rsidRPr="00452107">
        <w:trPr>
          <w:trHeight w:val="964"/>
        </w:trPr>
        <w:tc>
          <w:tcPr>
            <w:tcW w:w="10314" w:type="dxa"/>
          </w:tcPr>
          <w:p w:rsidR="003074B8" w:rsidRPr="00452107" w:rsidRDefault="003074B8" w:rsidP="00452107">
            <w:pPr>
              <w:spacing w:line="34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企事业相关情况简介：</w:t>
            </w:r>
          </w:p>
          <w:p w:rsidR="003074B8" w:rsidRPr="00452107" w:rsidRDefault="003074B8" w:rsidP="0045210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</w:tr>
      <w:tr w:rsidR="003074B8" w:rsidRPr="00452107">
        <w:trPr>
          <w:trHeight w:val="978"/>
        </w:trPr>
        <w:tc>
          <w:tcPr>
            <w:tcW w:w="10314" w:type="dxa"/>
          </w:tcPr>
          <w:p w:rsidR="003074B8" w:rsidRPr="00452107" w:rsidRDefault="003074B8" w:rsidP="00452107">
            <w:pPr>
              <w:spacing w:line="340" w:lineRule="exact"/>
              <w:rPr>
                <w:rFonts w:ascii="华文细黑" w:eastAsia="华文细黑" w:hAnsi="华文细黑" w:cs="Times New Roman"/>
                <w:b/>
                <w:bCs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意愿或要求：</w:t>
            </w:r>
          </w:p>
          <w:p w:rsidR="003074B8" w:rsidRPr="00452107" w:rsidRDefault="003074B8" w:rsidP="0045210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</w:p>
        </w:tc>
      </w:tr>
      <w:tr w:rsidR="003074B8" w:rsidRPr="00452107">
        <w:trPr>
          <w:trHeight w:val="286"/>
        </w:trPr>
        <w:tc>
          <w:tcPr>
            <w:tcW w:w="10314" w:type="dxa"/>
          </w:tcPr>
          <w:p w:rsidR="003074B8" w:rsidRPr="00452107" w:rsidRDefault="003074B8" w:rsidP="00452107">
            <w:pPr>
              <w:spacing w:line="340" w:lineRule="exac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452107">
              <w:rPr>
                <w:rFonts w:ascii="华文细黑" w:eastAsia="华文细黑" w:hAnsi="华文细黑" w:cs="华文细黑" w:hint="eastAsia"/>
              </w:rPr>
              <w:t>：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高级策划师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高级顾问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总顾问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团队</w:t>
            </w:r>
          </w:p>
        </w:tc>
      </w:tr>
      <w:tr w:rsidR="003074B8" w:rsidRPr="00452107">
        <w:trPr>
          <w:trHeight w:val="900"/>
        </w:trPr>
        <w:tc>
          <w:tcPr>
            <w:tcW w:w="10314" w:type="dxa"/>
            <w:tcBorders>
              <w:bottom w:val="single" w:sz="4" w:space="0" w:color="auto"/>
            </w:tcBorders>
          </w:tcPr>
          <w:p w:rsidR="003074B8" w:rsidRDefault="003074B8" w:rsidP="006521B4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3074B8" w:rsidRPr="00452107" w:rsidRDefault="003074B8" w:rsidP="003074B8">
            <w:pPr>
              <w:spacing w:line="30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3074B8" w:rsidRPr="00452107">
        <w:trPr>
          <w:trHeight w:val="285"/>
        </w:trPr>
        <w:tc>
          <w:tcPr>
            <w:tcW w:w="10314" w:type="dxa"/>
            <w:tcBorders>
              <w:top w:val="single" w:sz="4" w:space="0" w:color="auto"/>
            </w:tcBorders>
          </w:tcPr>
          <w:p w:rsidR="003074B8" w:rsidRPr="00452107" w:rsidRDefault="003074B8" w:rsidP="0045210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452107">
              <w:rPr>
                <w:rFonts w:ascii="华文细黑" w:eastAsia="华文细黑" w:hAnsi="华文细黑" w:cs="华文细黑" w:hint="eastAsia"/>
              </w:rPr>
              <w:t>：</w:t>
            </w:r>
            <w:r w:rsidRPr="00452107">
              <w:rPr>
                <w:rFonts w:ascii="华文细黑" w:eastAsia="华文细黑" w:hAnsi="华文细黑" w:cs="华文细黑"/>
              </w:rPr>
              <w:t xml:space="preserve">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朋友介绍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百度查询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/>
              </w:rPr>
              <w:t>GOOGLE</w:t>
            </w:r>
            <w:r w:rsidRPr="00452107">
              <w:rPr>
                <w:rFonts w:ascii="华文细黑" w:eastAsia="华文细黑" w:hAnsi="华文细黑" w:cs="华文细黑" w:hint="eastAsia"/>
              </w:rPr>
              <w:t>查询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雅虎查询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452107">
              <w:rPr>
                <w:rFonts w:ascii="华文细黑" w:eastAsia="华文细黑" w:hAnsi="华文细黑" w:cs="华文细黑" w:hint="eastAsia"/>
              </w:rPr>
              <w:t>其它：</w:t>
            </w:r>
            <w:r w:rsidRPr="00452107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</w:p>
        </w:tc>
      </w:tr>
      <w:tr w:rsidR="003074B8" w:rsidRPr="00452107">
        <w:trPr>
          <w:trHeight w:val="1215"/>
        </w:trPr>
        <w:tc>
          <w:tcPr>
            <w:tcW w:w="10314" w:type="dxa"/>
            <w:tcBorders>
              <w:bottom w:val="single" w:sz="4" w:space="0" w:color="auto"/>
            </w:tcBorders>
          </w:tcPr>
          <w:p w:rsidR="003074B8" w:rsidRPr="00452107" w:rsidRDefault="003074B8" w:rsidP="0045210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3074B8" w:rsidRPr="00452107" w:rsidRDefault="003074B8" w:rsidP="003074B8">
            <w:pPr>
              <w:spacing w:line="30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452107">
              <w:rPr>
                <w:rFonts w:ascii="华文细黑" w:eastAsia="华文细黑" w:hAnsi="华文细黑" w:cs="华文细黑"/>
              </w:rPr>
              <w:t>1</w:t>
            </w:r>
            <w:r w:rsidRPr="00452107">
              <w:rPr>
                <w:rFonts w:ascii="华文细黑" w:eastAsia="华文细黑" w:hAnsi="华文细黑" w:cs="华文细黑" w:hint="eastAsia"/>
              </w:rPr>
              <w:t>、服务时间在您的汇款到账之日起</w:t>
            </w:r>
            <w:r w:rsidRPr="00452107">
              <w:rPr>
                <w:rFonts w:ascii="华文细黑" w:eastAsia="华文细黑" w:hAnsi="华文细黑" w:cs="华文细黑"/>
              </w:rPr>
              <w:t>12</w:t>
            </w:r>
            <w:r w:rsidRPr="00452107">
              <w:rPr>
                <w:rFonts w:ascii="华文细黑" w:eastAsia="华文细黑" w:hAnsi="华文细黑" w:cs="华文细黑" w:hint="eastAsia"/>
              </w:rPr>
              <w:t>小时内与您沟通商定，故您汇款后请及时将汇款日期、金额、汇到的开户行通知我们，以便于及时沟通确认、安排服务！</w:t>
            </w:r>
            <w:r w:rsidRPr="00452107">
              <w:rPr>
                <w:rFonts w:ascii="华文细黑" w:eastAsia="华文细黑" w:hAnsi="华文细黑" w:cs="华文细黑"/>
              </w:rPr>
              <w:t xml:space="preserve">     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452107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452107">
              <w:rPr>
                <w:rFonts w:ascii="华文细黑" w:eastAsia="华文细黑" w:hAnsi="华文细黑" w:cs="华文细黑" w:hint="eastAsia"/>
              </w:rPr>
              <w:t>。</w:t>
            </w:r>
            <w:r w:rsidRPr="00452107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3074B8" w:rsidRPr="00452107" w:rsidRDefault="003074B8" w:rsidP="003074B8">
            <w:pPr>
              <w:widowControl/>
              <w:spacing w:line="34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/>
              </w:rPr>
              <w:t>2</w:t>
            </w:r>
            <w:r w:rsidRPr="00452107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3074B8" w:rsidRPr="00452107">
        <w:trPr>
          <w:trHeight w:val="1530"/>
        </w:trPr>
        <w:tc>
          <w:tcPr>
            <w:tcW w:w="10314" w:type="dxa"/>
            <w:tcBorders>
              <w:top w:val="single" w:sz="4" w:space="0" w:color="auto"/>
            </w:tcBorders>
          </w:tcPr>
          <w:p w:rsidR="003074B8" w:rsidRPr="00452107" w:rsidRDefault="003074B8" w:rsidP="0045210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452107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452107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452107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452107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3074B8" w:rsidRPr="00452107" w:rsidRDefault="003074B8" w:rsidP="0045210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3074B8" w:rsidRPr="00452107" w:rsidRDefault="003074B8" w:rsidP="0045210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452107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452107">
              <w:rPr>
                <w:rFonts w:ascii="华文细黑" w:eastAsia="华文细黑" w:hAnsi="华文细黑" w:cs="华文细黑" w:hint="eastAsia"/>
              </w:rPr>
              <w:t>：</w:t>
            </w:r>
            <w:r w:rsidRPr="00452107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452107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45210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452107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452107">
              <w:rPr>
                <w:rFonts w:ascii="华文细黑" w:eastAsia="华文细黑" w:hAnsi="华文细黑" w:cs="华文细黑"/>
              </w:rPr>
              <w:t xml:space="preserve"> </w:t>
            </w:r>
            <w:r w:rsidRPr="00452107">
              <w:rPr>
                <w:rFonts w:ascii="华文细黑" w:eastAsia="华文细黑" w:hAnsi="华文细黑" w:cs="华文细黑" w:hint="eastAsia"/>
              </w:rPr>
              <w:t>或</w:t>
            </w:r>
            <w:r w:rsidRPr="00452107">
              <w:rPr>
                <w:rFonts w:ascii="华文细黑" w:eastAsia="华文细黑" w:hAnsi="华文细黑" w:cs="华文细黑"/>
              </w:rPr>
              <w:t xml:space="preserve"> 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45210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3074B8" w:rsidRPr="00452107" w:rsidRDefault="003074B8" w:rsidP="00452107">
            <w:pPr>
              <w:spacing w:line="28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45210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452107">
              <w:rPr>
                <w:rFonts w:ascii="华文细黑" w:eastAsia="华文细黑" w:hAnsi="华文细黑" w:cs="华文细黑"/>
              </w:rPr>
              <w:t xml:space="preserve">  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452107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3074B8" w:rsidRPr="00452107" w:rsidRDefault="003074B8" w:rsidP="00452107">
            <w:pPr>
              <w:spacing w:line="280" w:lineRule="exact"/>
              <w:jc w:val="left"/>
              <w:rPr>
                <w:rFonts w:ascii="华文细黑" w:eastAsia="华文细黑" w:hAnsi="华文细黑" w:cs="Times New Roman"/>
              </w:rPr>
            </w:pP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452107">
              <w:rPr>
                <w:rFonts w:ascii="华文细黑" w:eastAsia="华文细黑" w:hAnsi="华文细黑" w:cs="华文细黑" w:hint="eastAsia"/>
              </w:rPr>
              <w:t>：</w:t>
            </w:r>
            <w:r w:rsidRPr="00452107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452107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45210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452107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452107">
              <w:rPr>
                <w:rFonts w:ascii="华文细黑" w:eastAsia="华文细黑" w:hAnsi="华文细黑" w:cs="华文细黑"/>
              </w:rPr>
              <w:t xml:space="preserve">   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45210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452107">
              <w:rPr>
                <w:rFonts w:ascii="华文细黑" w:eastAsia="华文细黑" w:hAnsi="华文细黑" w:cs="华文细黑"/>
              </w:rPr>
              <w:t xml:space="preserve">    </w:t>
            </w:r>
            <w:r w:rsidRPr="00452107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452107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45210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</w:tc>
      </w:tr>
    </w:tbl>
    <w:p w:rsidR="003074B8" w:rsidRDefault="003074B8" w:rsidP="004B25F3">
      <w:pPr>
        <w:spacing w:line="340" w:lineRule="exact"/>
        <w:jc w:val="center"/>
        <w:rPr>
          <w:rFonts w:ascii="华文细黑" w:eastAsia="华文细黑" w:hAnsi="华文细黑" w:cs="Times New Roman"/>
          <w:bdr w:val="single" w:sz="4" w:space="0" w:color="auto"/>
        </w:rPr>
      </w:pPr>
    </w:p>
    <w:p w:rsidR="003074B8" w:rsidRPr="004B25F3" w:rsidRDefault="003074B8" w:rsidP="004B25F3">
      <w:pPr>
        <w:spacing w:line="340" w:lineRule="exact"/>
        <w:jc w:val="center"/>
        <w:rPr>
          <w:rFonts w:ascii="华文细黑" w:eastAsia="华文细黑" w:hAnsi="华文细黑" w:cs="Times New Roman"/>
        </w:rPr>
      </w:pPr>
      <w:r w:rsidRPr="004B25F3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4B25F3">
        <w:rPr>
          <w:rFonts w:ascii="华文细黑" w:eastAsia="华文细黑" w:hAnsi="华文细黑" w:cs="华文细黑"/>
        </w:rPr>
        <w:t xml:space="preserve">  </w:t>
      </w:r>
      <w:r w:rsidRPr="004B25F3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3074B8" w:rsidRPr="004B25F3" w:rsidSect="00704DF0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74B8" w:rsidRDefault="003074B8" w:rsidP="00AF41D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3074B8" w:rsidRDefault="003074B8" w:rsidP="00AF41D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B8" w:rsidRPr="00A200AA" w:rsidRDefault="003074B8" w:rsidP="00704DF0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五</w:t>
    </w:r>
    <w:r w:rsidRPr="00A200AA">
      <w:rPr>
        <w:rFonts w:cs="宋体" w:hint="eastAsia"/>
        <w:sz w:val="15"/>
        <w:szCs w:val="15"/>
      </w:rPr>
      <w:t>）</w:t>
    </w:r>
  </w:p>
  <w:p w:rsidR="003074B8" w:rsidRDefault="003074B8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74B8" w:rsidRDefault="003074B8" w:rsidP="00AF41D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3074B8" w:rsidRDefault="003074B8" w:rsidP="00AF41D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4B8" w:rsidRDefault="003074B8" w:rsidP="006521B4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3074B8" w:rsidRPr="00655029" w:rsidRDefault="003074B8" w:rsidP="00655029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1D3"/>
    <w:rsid w:val="00014E56"/>
    <w:rsid w:val="000C2AEA"/>
    <w:rsid w:val="000C5939"/>
    <w:rsid w:val="000F6190"/>
    <w:rsid w:val="00282A28"/>
    <w:rsid w:val="00296726"/>
    <w:rsid w:val="002C5819"/>
    <w:rsid w:val="003074B8"/>
    <w:rsid w:val="003A4ADE"/>
    <w:rsid w:val="003B4F94"/>
    <w:rsid w:val="00411E4B"/>
    <w:rsid w:val="00452107"/>
    <w:rsid w:val="00483CBC"/>
    <w:rsid w:val="004B25F3"/>
    <w:rsid w:val="004F553F"/>
    <w:rsid w:val="0050688F"/>
    <w:rsid w:val="00516C50"/>
    <w:rsid w:val="00545ED2"/>
    <w:rsid w:val="00575CE2"/>
    <w:rsid w:val="006410A4"/>
    <w:rsid w:val="006521B4"/>
    <w:rsid w:val="00655029"/>
    <w:rsid w:val="00704DF0"/>
    <w:rsid w:val="0075016A"/>
    <w:rsid w:val="00925A97"/>
    <w:rsid w:val="009923BB"/>
    <w:rsid w:val="00A200AA"/>
    <w:rsid w:val="00AC77BE"/>
    <w:rsid w:val="00AF41D3"/>
    <w:rsid w:val="00C054E8"/>
    <w:rsid w:val="00C604F4"/>
    <w:rsid w:val="00CF43BD"/>
    <w:rsid w:val="00D52961"/>
    <w:rsid w:val="00DA6C1B"/>
    <w:rsid w:val="00E705B7"/>
    <w:rsid w:val="00EE7559"/>
    <w:rsid w:val="00FF3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C1B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41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F41D3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F41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F41D3"/>
    <w:rPr>
      <w:sz w:val="18"/>
      <w:szCs w:val="18"/>
    </w:rPr>
  </w:style>
  <w:style w:type="table" w:styleId="TableGrid">
    <w:name w:val="Table Grid"/>
    <w:basedOn w:val="TableNormal"/>
    <w:uiPriority w:val="99"/>
    <w:rsid w:val="00575CE2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52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1</Pages>
  <Words>231</Words>
  <Characters>1318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2012-01-11T08:11:00Z</dcterms:created>
  <dcterms:modified xsi:type="dcterms:W3CDTF">2012-04-19T06:43:00Z</dcterms:modified>
</cp:coreProperties>
</file>