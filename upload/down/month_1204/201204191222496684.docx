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1C" w:rsidRPr="00DC1F5E" w:rsidRDefault="00A2421C" w:rsidP="001A27D6">
      <w:pPr>
        <w:spacing w:line="40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DC1F5E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“个人命名策划类”</w:t>
      </w:r>
      <w:r w:rsidRPr="00DC1F5E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A2421C" w:rsidRDefault="00A2421C" w:rsidP="001A27D6">
      <w:pPr>
        <w:spacing w:line="240" w:lineRule="exact"/>
        <w:jc w:val="left"/>
        <w:rPr>
          <w:rFonts w:ascii="华文细黑" w:eastAsia="华文细黑" w:hAnsi="华文细黑" w:cs="Times New Roman"/>
          <w:sz w:val="18"/>
          <w:szCs w:val="18"/>
        </w:rPr>
      </w:pPr>
    </w:p>
    <w:p w:rsidR="00A2421C" w:rsidRPr="00303CC6" w:rsidRDefault="00A2421C" w:rsidP="001A27D6">
      <w:pPr>
        <w:spacing w:line="240" w:lineRule="exact"/>
        <w:jc w:val="lef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303CC6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此取名申请表为收费业务申请表，无意向着请勿填写！谢谢合作！</w:t>
      </w:r>
    </w:p>
    <w:p w:rsidR="00A2421C" w:rsidRPr="00303CC6" w:rsidRDefault="00A2421C" w:rsidP="001A27D6">
      <w:pPr>
        <w:spacing w:line="240" w:lineRule="exact"/>
        <w:jc w:val="lef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303CC6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请放心填写您的个人信息，此表格已做加密处理，只有我们工作人员才能看到！</w:t>
      </w:r>
      <w:r w:rsidRPr="000A7401">
        <w:rPr>
          <w:rFonts w:ascii="华文细黑" w:eastAsia="华文细黑" w:hAnsi="华文细黑" w:cs="华文细黑" w:hint="eastAsia"/>
          <w:b/>
          <w:bCs/>
          <w:sz w:val="18"/>
          <w:szCs w:val="18"/>
        </w:rPr>
        <w:t>空间不够可另附。</w:t>
      </w:r>
    </w:p>
    <w:p w:rsidR="00A2421C" w:rsidRPr="001A27D6" w:rsidRDefault="00A2421C" w:rsidP="001A27D6">
      <w:pPr>
        <w:spacing w:line="240" w:lineRule="exact"/>
        <w:jc w:val="left"/>
        <w:rPr>
          <w:rFonts w:ascii="华文细黑" w:eastAsia="华文细黑" w:hAnsi="华文细黑" w:cs="Times New Roman"/>
          <w:sz w:val="18"/>
          <w:szCs w:val="18"/>
        </w:rPr>
      </w:pPr>
    </w:p>
    <w:tbl>
      <w:tblPr>
        <w:tblW w:w="1020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6"/>
        <w:gridCol w:w="1701"/>
        <w:gridCol w:w="4677"/>
        <w:gridCol w:w="3402"/>
      </w:tblGrid>
      <w:tr w:rsidR="00A2421C" w:rsidRPr="005D01A4">
        <w:trPr>
          <w:trHeight w:val="644"/>
        </w:trPr>
        <w:tc>
          <w:tcPr>
            <w:tcW w:w="426" w:type="dxa"/>
            <w:vMerge w:val="restart"/>
          </w:tcPr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</w:rPr>
              <w:t>基本情况</w:t>
            </w:r>
          </w:p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  <w:u w:val="single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姓名：</w:t>
            </w: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生辰：</w:t>
            </w:r>
            <w:r w:rsidRPr="005D01A4">
              <w:rPr>
                <w:rFonts w:ascii="华文细黑" w:eastAsia="华文细黑" w:hAnsi="华文细黑" w:cs="华文细黑" w:hint="eastAsia"/>
              </w:rPr>
              <w:t>阳历：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5D01A4">
              <w:rPr>
                <w:rFonts w:ascii="华文细黑" w:eastAsia="华文细黑" w:hAnsi="华文细黑" w:cs="华文细黑" w:hint="eastAsia"/>
              </w:rPr>
              <w:t>年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5D01A4">
              <w:rPr>
                <w:rFonts w:ascii="华文细黑" w:eastAsia="华文细黑" w:hAnsi="华文细黑" w:cs="华文细黑" w:hint="eastAsia"/>
              </w:rPr>
              <w:t>月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5D01A4">
              <w:rPr>
                <w:rFonts w:ascii="华文细黑" w:eastAsia="华文细黑" w:hAnsi="华文细黑" w:cs="华文细黑" w:hint="eastAsia"/>
              </w:rPr>
              <w:t>日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5D01A4">
              <w:rPr>
                <w:rFonts w:ascii="华文细黑" w:eastAsia="华文细黑" w:hAnsi="华文细黑" w:cs="华文细黑" w:hint="eastAsia"/>
              </w:rPr>
              <w:t>时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5D01A4">
              <w:rPr>
                <w:rFonts w:ascii="华文细黑" w:eastAsia="华文细黑" w:hAnsi="华文细黑" w:cs="华文细黑" w:hint="eastAsia"/>
              </w:rPr>
              <w:t>分</w:t>
            </w:r>
          </w:p>
          <w:p w:rsidR="00A2421C" w:rsidRPr="005D01A4" w:rsidRDefault="00A2421C" w:rsidP="005D01A4">
            <w:pPr>
              <w:spacing w:line="340" w:lineRule="exact"/>
              <w:ind w:firstLine="525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</w:rPr>
              <w:t>阴历：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5D01A4">
              <w:rPr>
                <w:rFonts w:ascii="华文细黑" w:eastAsia="华文细黑" w:hAnsi="华文细黑" w:cs="华文细黑" w:hint="eastAsia"/>
              </w:rPr>
              <w:t>年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5D01A4">
              <w:rPr>
                <w:rFonts w:ascii="华文细黑" w:eastAsia="华文细黑" w:hAnsi="华文细黑" w:cs="华文细黑" w:hint="eastAsia"/>
              </w:rPr>
              <w:t>月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5D01A4">
              <w:rPr>
                <w:rFonts w:ascii="华文细黑" w:eastAsia="华文细黑" w:hAnsi="华文细黑" w:cs="华文细黑" w:hint="eastAsia"/>
              </w:rPr>
              <w:t>日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5D01A4">
              <w:rPr>
                <w:rFonts w:ascii="华文细黑" w:eastAsia="华文细黑" w:hAnsi="华文细黑" w:cs="华文细黑" w:hint="eastAsia"/>
              </w:rPr>
              <w:t>时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5D01A4">
              <w:rPr>
                <w:rFonts w:ascii="华文细黑" w:eastAsia="华文细黑" w:hAnsi="华文细黑" w:cs="华文细黑" w:hint="eastAsia"/>
              </w:rPr>
              <w:t>分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A2421C" w:rsidRPr="005D01A4" w:rsidRDefault="00A2421C" w:rsidP="00A2421C">
            <w:pPr>
              <w:spacing w:line="340" w:lineRule="exact"/>
              <w:ind w:firstLineChars="50" w:firstLine="31680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多胞胎：</w:t>
            </w:r>
            <w:r w:rsidRPr="005D01A4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阳历：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</w:rPr>
              <w:t>日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</w:rPr>
              <w:t>时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</w:rPr>
              <w:t>分</w:t>
            </w:r>
          </w:p>
          <w:p w:rsidR="00A2421C" w:rsidRPr="005D01A4" w:rsidRDefault="00A2421C" w:rsidP="00A2421C">
            <w:pPr>
              <w:spacing w:line="340" w:lineRule="exact"/>
              <w:ind w:firstLineChars="5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</w:rPr>
              <w:t>阴历：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</w:rPr>
              <w:t>日</w:t>
            </w:r>
            <w:r w:rsidRPr="005D01A4">
              <w:rPr>
                <w:rFonts w:ascii="华文细黑" w:eastAsia="华文细黑" w:hAnsi="华文细黑" w:cs="华文细黑"/>
                <w:u w:val="single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</w:rPr>
              <w:t>时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</w:rPr>
              <w:t>分</w:t>
            </w:r>
          </w:p>
        </w:tc>
      </w:tr>
      <w:tr w:rsidR="00A2421C" w:rsidRPr="005D01A4">
        <w:trPr>
          <w:trHeight w:val="273"/>
        </w:trPr>
        <w:tc>
          <w:tcPr>
            <w:tcW w:w="426" w:type="dxa"/>
            <w:vMerge/>
          </w:tcPr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780" w:type="dxa"/>
            <w:gridSpan w:val="3"/>
            <w:tcBorders>
              <w:bottom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原名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；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身高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；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学历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；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职业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5D01A4">
              <w:rPr>
                <w:rFonts w:ascii="华文细黑" w:eastAsia="华文细黑" w:hAnsi="华文细黑" w:cs="华文细黑" w:hint="eastAsia"/>
              </w:rPr>
              <w:t>；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性别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</w:rPr>
              <w:t>；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出生地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</w:t>
            </w:r>
          </w:p>
        </w:tc>
      </w:tr>
      <w:tr w:rsidR="00A2421C" w:rsidRPr="005D01A4">
        <w:trPr>
          <w:trHeight w:val="279"/>
        </w:trPr>
        <w:tc>
          <w:tcPr>
            <w:tcW w:w="426" w:type="dxa"/>
            <w:vMerge/>
          </w:tcPr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7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年</w:t>
            </w:r>
            <w:r w:rsidRPr="005D01A4">
              <w:rPr>
                <w:rFonts w:ascii="华文细黑" w:eastAsia="华文细黑" w:hAnsi="华文细黑" w:cs="华文细黑" w:hint="eastAsia"/>
              </w:rPr>
              <w:t>，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发生了那些“吉”事：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</w:t>
            </w:r>
          </w:p>
        </w:tc>
      </w:tr>
      <w:tr w:rsidR="00A2421C" w:rsidRPr="005D01A4">
        <w:trPr>
          <w:trHeight w:val="324"/>
        </w:trPr>
        <w:tc>
          <w:tcPr>
            <w:tcW w:w="426" w:type="dxa"/>
            <w:vMerge/>
          </w:tcPr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780" w:type="dxa"/>
            <w:gridSpan w:val="3"/>
            <w:tcBorders>
              <w:top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年，发生了那些“不吉”事：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</w:t>
            </w:r>
          </w:p>
        </w:tc>
      </w:tr>
      <w:tr w:rsidR="00A2421C" w:rsidRPr="005D01A4">
        <w:trPr>
          <w:trHeight w:val="324"/>
        </w:trPr>
        <w:tc>
          <w:tcPr>
            <w:tcW w:w="426" w:type="dxa"/>
            <w:vMerge/>
          </w:tcPr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780" w:type="dxa"/>
            <w:gridSpan w:val="3"/>
            <w:tcBorders>
              <w:top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父亲姓名：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</w:t>
            </w:r>
            <w:r w:rsidRPr="005D01A4">
              <w:rPr>
                <w:rFonts w:ascii="华文细黑" w:eastAsia="华文细黑" w:hAnsi="华文细黑" w:cs="华文细黑"/>
              </w:rPr>
              <w:t xml:space="preserve"> 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年龄：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</w:t>
            </w:r>
            <w:r w:rsidRPr="005D01A4">
              <w:rPr>
                <w:rFonts w:ascii="华文细黑" w:eastAsia="华文细黑" w:hAnsi="华文细黑" w:cs="华文细黑" w:hint="eastAsia"/>
              </w:rPr>
              <w:t>；</w:t>
            </w:r>
            <w:r w:rsidRPr="005D01A4">
              <w:rPr>
                <w:rFonts w:ascii="华文细黑" w:eastAsia="华文细黑" w:hAnsi="华文细黑" w:cs="华文细黑"/>
              </w:rPr>
              <w:t xml:space="preserve">      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母亲姓名：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</w:t>
            </w:r>
            <w:r w:rsidRPr="005D01A4">
              <w:rPr>
                <w:rFonts w:ascii="华文细黑" w:eastAsia="华文细黑" w:hAnsi="华文细黑" w:cs="华文细黑"/>
              </w:rPr>
              <w:t xml:space="preserve"> 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年龄：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</w:p>
        </w:tc>
      </w:tr>
      <w:tr w:rsidR="00A2421C" w:rsidRPr="005D01A4">
        <w:trPr>
          <w:trHeight w:val="356"/>
        </w:trPr>
        <w:tc>
          <w:tcPr>
            <w:tcW w:w="426" w:type="dxa"/>
            <w:vMerge w:val="restart"/>
            <w:tcBorders>
              <w:right w:val="single" w:sz="4" w:space="0" w:color="auto"/>
            </w:tcBorders>
          </w:tcPr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</w:rPr>
              <w:t>具体要求</w:t>
            </w:r>
          </w:p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78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姓名字数选择：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姓</w:t>
            </w:r>
            <w:r w:rsidRPr="005D01A4">
              <w:rPr>
                <w:rFonts w:ascii="华文细黑" w:eastAsia="华文细黑" w:hAnsi="华文细黑" w:cs="华文细黑"/>
              </w:rPr>
              <w:t>+</w:t>
            </w:r>
            <w:r w:rsidRPr="005D01A4">
              <w:rPr>
                <w:rFonts w:ascii="华文细黑" w:eastAsia="华文细黑" w:hAnsi="华文细黑" w:cs="华文细黑" w:hint="eastAsia"/>
              </w:rPr>
              <w:t>单字；</w:t>
            </w:r>
            <w:r w:rsidRPr="005D01A4">
              <w:rPr>
                <w:rFonts w:ascii="华文细黑" w:eastAsia="华文细黑" w:hAnsi="华文细黑" w:cs="华文细黑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姓</w:t>
            </w:r>
            <w:r w:rsidRPr="005D01A4">
              <w:rPr>
                <w:rFonts w:ascii="华文细黑" w:eastAsia="华文细黑" w:hAnsi="华文细黑" w:cs="华文细黑"/>
              </w:rPr>
              <w:t>+</w:t>
            </w:r>
            <w:r w:rsidRPr="005D01A4">
              <w:rPr>
                <w:rFonts w:ascii="华文细黑" w:eastAsia="华文细黑" w:hAnsi="华文细黑" w:cs="华文细黑" w:hint="eastAsia"/>
              </w:rPr>
              <w:t>双字；</w:t>
            </w:r>
            <w:r w:rsidRPr="005D01A4">
              <w:rPr>
                <w:rFonts w:ascii="华文细黑" w:eastAsia="华文细黑" w:hAnsi="华文细黑" w:cs="华文细黑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双姓</w:t>
            </w:r>
            <w:r w:rsidRPr="005D01A4">
              <w:rPr>
                <w:rFonts w:ascii="华文细黑" w:eastAsia="华文细黑" w:hAnsi="华文细黑" w:cs="华文细黑"/>
              </w:rPr>
              <w:t>+</w:t>
            </w:r>
            <w:r w:rsidRPr="005D01A4">
              <w:rPr>
                <w:rFonts w:ascii="华文细黑" w:eastAsia="华文细黑" w:hAnsi="华文细黑" w:cs="华文细黑" w:hint="eastAsia"/>
              </w:rPr>
              <w:t>单字；</w:t>
            </w:r>
            <w:r w:rsidRPr="005D01A4">
              <w:rPr>
                <w:rFonts w:ascii="华文细黑" w:eastAsia="华文细黑" w:hAnsi="华文细黑" w:cs="华文细黑"/>
              </w:rPr>
              <w:t xml:space="preserve">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双姓</w:t>
            </w:r>
            <w:r w:rsidRPr="005D01A4">
              <w:rPr>
                <w:rFonts w:ascii="华文细黑" w:eastAsia="华文细黑" w:hAnsi="华文细黑" w:cs="华文细黑"/>
              </w:rPr>
              <w:t>+</w:t>
            </w:r>
            <w:r w:rsidRPr="005D01A4">
              <w:rPr>
                <w:rFonts w:ascii="华文细黑" w:eastAsia="华文细黑" w:hAnsi="华文细黑" w:cs="华文细黑" w:hint="eastAsia"/>
              </w:rPr>
              <w:t>双字</w:t>
            </w:r>
          </w:p>
        </w:tc>
      </w:tr>
      <w:tr w:rsidR="00A2421C" w:rsidRPr="005D01A4">
        <w:trPr>
          <w:trHeight w:val="355"/>
        </w:trPr>
        <w:tc>
          <w:tcPr>
            <w:tcW w:w="426" w:type="dxa"/>
            <w:vMerge/>
            <w:tcBorders>
              <w:right w:val="single" w:sz="4" w:space="0" w:color="auto"/>
            </w:tcBorders>
          </w:tcPr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姓氏辈分选择：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随父姓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</w:t>
            </w:r>
            <w:r w:rsidRPr="005D01A4">
              <w:rPr>
                <w:rFonts w:ascii="华文细黑" w:eastAsia="华文细黑" w:hAnsi="华文细黑" w:cs="华文细黑" w:hint="eastAsia"/>
              </w:rPr>
              <w:t>；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随母姓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5D01A4">
              <w:rPr>
                <w:rFonts w:ascii="华文细黑" w:eastAsia="华文细黑" w:hAnsi="华文细黑" w:cs="华文细黑" w:hint="eastAsia"/>
              </w:rPr>
              <w:t>；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辈份字：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无</w:t>
            </w:r>
            <w:r w:rsidRPr="005D01A4">
              <w:rPr>
                <w:rFonts w:ascii="华文细黑" w:eastAsia="华文细黑" w:hAnsi="华文细黑" w:cs="华文细黑"/>
              </w:rPr>
              <w:t xml:space="preserve">  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用</w:t>
            </w:r>
            <w:r w:rsidRPr="005D01A4">
              <w:rPr>
                <w:rFonts w:ascii="华文细黑" w:eastAsia="华文细黑" w:hAnsi="华文细黑" w:cs="华文细黑"/>
              </w:rPr>
              <w:t xml:space="preserve">  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参考</w:t>
            </w:r>
          </w:p>
        </w:tc>
      </w:tr>
      <w:tr w:rsidR="00A2421C" w:rsidRPr="005D01A4">
        <w:trPr>
          <w:trHeight w:val="215"/>
        </w:trPr>
        <w:tc>
          <w:tcPr>
            <w:tcW w:w="426" w:type="dxa"/>
            <w:vMerge/>
            <w:tcBorders>
              <w:right w:val="single" w:sz="4" w:space="0" w:color="auto"/>
            </w:tcBorders>
          </w:tcPr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用字喜忌</w:t>
            </w:r>
            <w:r w:rsidRPr="005D01A4">
              <w:rPr>
                <w:rFonts w:ascii="华文细黑" w:eastAsia="华文细黑" w:hAnsi="华文细黑" w:cs="华文细黑" w:hint="eastAsia"/>
                <w:w w:val="90"/>
              </w:rPr>
              <w:t>（或家族中允许和不允许用的字）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5D01A4">
              <w:rPr>
                <w:rFonts w:ascii="华文细黑" w:eastAsia="华文细黑" w:hAnsi="华文细黑" w:cs="华文细黑" w:hint="eastAsia"/>
              </w:rPr>
              <w:t>喜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  <w:r w:rsidRPr="005D01A4">
              <w:rPr>
                <w:rFonts w:ascii="华文细黑" w:eastAsia="华文细黑" w:hAnsi="华文细黑" w:cs="华文细黑" w:hint="eastAsia"/>
              </w:rPr>
              <w:t>；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忌</w:t>
            </w:r>
            <w:r w:rsidRPr="005D01A4">
              <w:rPr>
                <w:rFonts w:ascii="华文细黑" w:eastAsia="华文细黑" w:hAnsi="华文细黑" w:cs="华文细黑" w:hint="eastAsia"/>
                <w:w w:val="90"/>
              </w:rPr>
              <w:t>（长辈名）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</w:tc>
      </w:tr>
      <w:tr w:rsidR="00A2421C" w:rsidRPr="005D01A4">
        <w:trPr>
          <w:trHeight w:val="339"/>
        </w:trPr>
        <w:tc>
          <w:tcPr>
            <w:tcW w:w="426" w:type="dxa"/>
            <w:vMerge/>
            <w:tcBorders>
              <w:right w:val="single" w:sz="4" w:space="0" w:color="auto"/>
            </w:tcBorders>
          </w:tcPr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78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希望寄托和要求：</w:t>
            </w:r>
          </w:p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</w:p>
        </w:tc>
      </w:tr>
      <w:tr w:rsidR="00A2421C" w:rsidRPr="005D01A4">
        <w:trPr>
          <w:trHeight w:val="387"/>
        </w:trPr>
        <w:tc>
          <w:tcPr>
            <w:tcW w:w="426" w:type="dxa"/>
            <w:vMerge/>
            <w:tcBorders>
              <w:right w:val="single" w:sz="4" w:space="0" w:color="auto"/>
            </w:tcBorders>
          </w:tcPr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选择专家：</w:t>
            </w:r>
            <w:r w:rsidRPr="005D01A4">
              <w:rPr>
                <w:rFonts w:ascii="华文细黑" w:eastAsia="华文细黑" w:hAnsi="华文细黑" w:cs="华文细黑"/>
                <w:b/>
                <w:bCs/>
              </w:rPr>
              <w:t xml:space="preserve">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高级策划师</w:t>
            </w:r>
            <w:r w:rsidRPr="005D01A4">
              <w:rPr>
                <w:rFonts w:ascii="华文细黑" w:eastAsia="华文细黑" w:hAnsi="华文细黑" w:cs="华文细黑"/>
              </w:rPr>
              <w:t xml:space="preserve">      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高级顾问</w:t>
            </w:r>
            <w:r w:rsidRPr="005D01A4">
              <w:rPr>
                <w:rFonts w:ascii="华文细黑" w:eastAsia="华文细黑" w:hAnsi="华文细黑" w:cs="华文细黑"/>
              </w:rPr>
              <w:t xml:space="preserve">       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总顾问</w:t>
            </w:r>
          </w:p>
        </w:tc>
      </w:tr>
      <w:tr w:rsidR="00A2421C" w:rsidRPr="005D01A4">
        <w:trPr>
          <w:trHeight w:val="171"/>
        </w:trPr>
        <w:tc>
          <w:tcPr>
            <w:tcW w:w="426" w:type="dxa"/>
            <w:vMerge/>
            <w:tcBorders>
              <w:right w:val="single" w:sz="4" w:space="0" w:color="auto"/>
            </w:tcBorders>
          </w:tcPr>
          <w:p w:rsidR="00A2421C" w:rsidRPr="005D01A4" w:rsidRDefault="00A2421C" w:rsidP="005D01A4">
            <w:pPr>
              <w:spacing w:line="4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780" w:type="dxa"/>
            <w:gridSpan w:val="3"/>
            <w:tcBorders>
              <w:left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所需服务：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取名</w:t>
            </w:r>
            <w:r w:rsidRPr="005D01A4">
              <w:rPr>
                <w:rFonts w:ascii="华文细黑" w:eastAsia="华文细黑" w:hAnsi="华文细黑" w:cs="华文细黑"/>
              </w:rPr>
              <w:t xml:space="preserve">  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多胞胎取名</w:t>
            </w:r>
            <w:r w:rsidRPr="005D01A4">
              <w:rPr>
                <w:rFonts w:ascii="华文细黑" w:eastAsia="华文细黑" w:hAnsi="华文细黑" w:cs="华文细黑"/>
              </w:rPr>
              <w:t xml:space="preserve"> 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女名或艺名、笔名</w:t>
            </w:r>
            <w:r w:rsidRPr="005D01A4">
              <w:rPr>
                <w:rFonts w:ascii="华文细黑" w:eastAsia="华文细黑" w:hAnsi="华文细黑" w:cs="华文细黑"/>
              </w:rPr>
              <w:t xml:space="preserve"> 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综合服务</w:t>
            </w:r>
            <w:r w:rsidRPr="005D01A4">
              <w:rPr>
                <w:rFonts w:ascii="华文细黑" w:eastAsia="华文细黑" w:hAnsi="华文细黑" w:cs="华文细黑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名字诊断</w:t>
            </w:r>
          </w:p>
        </w:tc>
      </w:tr>
      <w:tr w:rsidR="00A2421C" w:rsidRPr="005D01A4">
        <w:trPr>
          <w:trHeight w:val="711"/>
        </w:trPr>
        <w:tc>
          <w:tcPr>
            <w:tcW w:w="10206" w:type="dxa"/>
            <w:gridSpan w:val="4"/>
            <w:tcBorders>
              <w:bottom w:val="single" w:sz="4" w:space="0" w:color="auto"/>
            </w:tcBorders>
          </w:tcPr>
          <w:p w:rsidR="00A2421C" w:rsidRPr="001925EF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>
              <w:rPr>
                <w:rFonts w:ascii="华文细黑" w:eastAsia="华文细黑" w:hAnsi="华文细黑" w:cs="华文细黑" w:hint="eastAsia"/>
              </w:rPr>
              <w:t>中国</w:t>
            </w:r>
            <w:r w:rsidRPr="005D01A4">
              <w:rPr>
                <w:rFonts w:ascii="华文细黑" w:eastAsia="华文细黑" w:hAnsi="华文细黑" w:cs="华文细黑" w:hint="eastAsia"/>
              </w:rPr>
              <w:t>银行</w:t>
            </w:r>
            <w:r>
              <w:rPr>
                <w:rFonts w:ascii="华文细黑" w:eastAsia="华文细黑" w:hAnsi="华文细黑" w:cs="华文细黑"/>
              </w:rPr>
              <w:t xml:space="preserve">            </w:t>
            </w:r>
            <w:r w:rsidRPr="005D01A4">
              <w:rPr>
                <w:rFonts w:ascii="华文细黑" w:eastAsia="华文细黑" w:hAnsi="华文细黑" w:cs="华文细黑" w:hint="eastAsia"/>
              </w:rPr>
              <w:t>账号：</w:t>
            </w:r>
            <w:r w:rsidRPr="001925EF">
              <w:rPr>
                <w:rFonts w:ascii="华文细黑" w:eastAsia="华文细黑" w:hAnsi="华文细黑" w:cs="华文细黑"/>
              </w:rPr>
              <w:t>601 3825 01001 446 9836</w:t>
            </w:r>
            <w:r w:rsidRPr="005D01A4">
              <w:rPr>
                <w:rFonts w:ascii="华文细黑" w:eastAsia="华文细黑" w:hAnsi="华文细黑" w:cs="华文细黑" w:hint="eastAsia"/>
              </w:rPr>
              <w:t>；户名：</w:t>
            </w:r>
            <w:r w:rsidRPr="001925EF">
              <w:rPr>
                <w:rFonts w:ascii="华文细黑" w:eastAsia="华文细黑" w:hAnsi="华文细黑" w:cs="华文细黑" w:hint="eastAsia"/>
              </w:rPr>
              <w:t>方华</w:t>
            </w:r>
          </w:p>
          <w:p w:rsidR="00A2421C" w:rsidRPr="005D01A4" w:rsidRDefault="00A2421C" w:rsidP="005D01A4">
            <w:pPr>
              <w:pStyle w:val="ListParagraph"/>
              <w:numPr>
                <w:ilvl w:val="0"/>
                <w:numId w:val="1"/>
              </w:numPr>
              <w:spacing w:line="340" w:lineRule="exact"/>
              <w:ind w:firstLineChars="0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</w:rPr>
              <w:t>中国农业</w:t>
            </w:r>
            <w:r w:rsidRPr="005D01A4">
              <w:rPr>
                <w:rFonts w:ascii="华文细黑" w:eastAsia="华文细黑" w:hAnsi="华文细黑" w:cs="华文细黑" w:hint="eastAsia"/>
              </w:rPr>
              <w:t>银行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  <w:r w:rsidRPr="005D01A4">
              <w:rPr>
                <w:rFonts w:ascii="华文细黑" w:eastAsia="华文细黑" w:hAnsi="华文细黑" w:cs="华文细黑" w:hint="eastAsia"/>
              </w:rPr>
              <w:t>账号：</w:t>
            </w:r>
            <w:r w:rsidRPr="001925EF">
              <w:rPr>
                <w:rFonts w:ascii="华文细黑" w:eastAsia="华文细黑" w:hAnsi="华文细黑" w:cs="华文细黑"/>
              </w:rPr>
              <w:t>622 848 0651 707 208 518</w:t>
            </w:r>
            <w:r w:rsidRPr="005D01A4">
              <w:rPr>
                <w:rFonts w:ascii="华文细黑" w:eastAsia="华文细黑" w:hAnsi="华文细黑" w:cs="华文细黑" w:hint="eastAsia"/>
              </w:rPr>
              <w:t>；户名：</w:t>
            </w:r>
            <w:r w:rsidRPr="001925EF">
              <w:rPr>
                <w:rFonts w:ascii="华文细黑" w:eastAsia="华文细黑" w:hAnsi="华文细黑" w:cs="华文细黑" w:hint="eastAsia"/>
              </w:rPr>
              <w:t>方华</w:t>
            </w:r>
          </w:p>
        </w:tc>
      </w:tr>
      <w:tr w:rsidR="00A2421C" w:rsidRPr="005D01A4">
        <w:trPr>
          <w:trHeight w:val="387"/>
        </w:trPr>
        <w:tc>
          <w:tcPr>
            <w:tcW w:w="10206" w:type="dxa"/>
            <w:gridSpan w:val="4"/>
            <w:tcBorders>
              <w:top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客户来源：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朋友介绍</w:t>
            </w:r>
            <w:r w:rsidRPr="005D01A4">
              <w:rPr>
                <w:rFonts w:ascii="华文细黑" w:eastAsia="华文细黑" w:hAnsi="华文细黑" w:cs="华文细黑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百度查询</w:t>
            </w:r>
            <w:r w:rsidRPr="005D01A4">
              <w:rPr>
                <w:rFonts w:ascii="华文细黑" w:eastAsia="华文细黑" w:hAnsi="华文细黑" w:cs="华文细黑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GOOGLE</w:t>
            </w:r>
            <w:r w:rsidRPr="005D01A4">
              <w:rPr>
                <w:rFonts w:ascii="华文细黑" w:eastAsia="华文细黑" w:hAnsi="华文细黑" w:cs="华文细黑" w:hint="eastAsia"/>
              </w:rPr>
              <w:t>查询</w:t>
            </w:r>
            <w:r w:rsidRPr="005D01A4">
              <w:rPr>
                <w:rFonts w:ascii="华文细黑" w:eastAsia="华文细黑" w:hAnsi="华文细黑" w:cs="华文细黑"/>
              </w:rPr>
              <w:t xml:space="preserve">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雅虎查询</w:t>
            </w:r>
            <w:r w:rsidRPr="005D01A4">
              <w:rPr>
                <w:rFonts w:ascii="华文细黑" w:eastAsia="华文细黑" w:hAnsi="华文细黑" w:cs="华文细黑"/>
              </w:rPr>
              <w:t xml:space="preserve">   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其它：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 </w:t>
            </w:r>
          </w:p>
        </w:tc>
      </w:tr>
      <w:tr w:rsidR="00A2421C" w:rsidRPr="005D01A4">
        <w:trPr>
          <w:trHeight w:val="1830"/>
        </w:trPr>
        <w:tc>
          <w:tcPr>
            <w:tcW w:w="10206" w:type="dxa"/>
            <w:gridSpan w:val="4"/>
            <w:tcBorders>
              <w:bottom w:val="single" w:sz="4" w:space="0" w:color="auto"/>
            </w:tcBorders>
          </w:tcPr>
          <w:p w:rsidR="00A2421C" w:rsidRPr="005D01A4" w:rsidRDefault="00A2421C" w:rsidP="005D01A4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备注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</w:p>
          <w:p w:rsidR="00A2421C" w:rsidRPr="005D01A4" w:rsidRDefault="00A2421C" w:rsidP="005D01A4">
            <w:pPr>
              <w:spacing w:line="340" w:lineRule="exact"/>
              <w:ind w:left="630" w:hanging="315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/>
              </w:rPr>
              <w:t>1</w:t>
            </w:r>
            <w:r w:rsidRPr="005D01A4">
              <w:rPr>
                <w:rFonts w:ascii="华文细黑" w:eastAsia="华文细黑" w:hAnsi="华文细黑" w:cs="华文细黑" w:hint="eastAsia"/>
              </w:rPr>
              <w:t>、起名时间在您的汇款到账之日起</w:t>
            </w:r>
            <w:r w:rsidRPr="005D01A4">
              <w:rPr>
                <w:rFonts w:ascii="华文细黑" w:eastAsia="华文细黑" w:hAnsi="华文细黑" w:cs="华文细黑"/>
              </w:rPr>
              <w:t>5-7</w:t>
            </w:r>
            <w:r w:rsidRPr="005D01A4">
              <w:rPr>
                <w:rFonts w:ascii="华文细黑" w:eastAsia="华文细黑" w:hAnsi="华文细黑" w:cs="华文细黑" w:hint="eastAsia"/>
              </w:rPr>
              <w:t>个工作日内完成；故汇款后，请及时将您的“汇款日期、金额、汇到的开户行”通知我们，以便于及时沟通确认、安排服务！</w:t>
            </w:r>
            <w:r w:rsidRPr="005D01A4">
              <w:rPr>
                <w:rFonts w:ascii="华文细黑" w:eastAsia="华文细黑" w:hAnsi="华文细黑" w:cs="华文细黑"/>
              </w:rPr>
              <w:t xml:space="preserve">   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5D01A4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</w:p>
          <w:p w:rsidR="00A2421C" w:rsidRPr="005D01A4" w:rsidRDefault="00A2421C" w:rsidP="005D01A4">
            <w:pPr>
              <w:spacing w:line="340" w:lineRule="exact"/>
              <w:ind w:firstLine="315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/>
              </w:rPr>
              <w:t>2</w:t>
            </w:r>
            <w:r w:rsidRPr="005D01A4">
              <w:rPr>
                <w:rFonts w:ascii="华文细黑" w:eastAsia="华文细黑" w:hAnsi="华文细黑" w:cs="华文细黑" w:hint="eastAsia"/>
              </w:rPr>
              <w:t>、加急</w:t>
            </w:r>
            <w:r w:rsidRPr="005D01A4">
              <w:rPr>
                <w:rFonts w:ascii="华文细黑" w:eastAsia="华文细黑" w:hAnsi="华文细黑" w:cs="华文细黑"/>
              </w:rPr>
              <w:t>3</w:t>
            </w:r>
            <w:r w:rsidRPr="005D01A4">
              <w:rPr>
                <w:rFonts w:ascii="华文细黑" w:eastAsia="华文细黑" w:hAnsi="华文细黑" w:cs="华文细黑" w:hint="eastAsia"/>
              </w:rPr>
              <w:t>个工作日内完成，需加收</w:t>
            </w:r>
            <w:r w:rsidRPr="005D01A4">
              <w:rPr>
                <w:rFonts w:ascii="华文细黑" w:eastAsia="华文细黑" w:hAnsi="华文细黑" w:cs="华文细黑"/>
              </w:rPr>
              <w:t>20%</w:t>
            </w:r>
            <w:r w:rsidRPr="005D01A4">
              <w:rPr>
                <w:rFonts w:ascii="华文细黑" w:eastAsia="华文细黑" w:hAnsi="华文细黑" w:cs="华文细黑" w:hint="eastAsia"/>
              </w:rPr>
              <w:t>；</w:t>
            </w:r>
          </w:p>
          <w:p w:rsidR="00A2421C" w:rsidRPr="005D01A4" w:rsidRDefault="00A2421C" w:rsidP="005D01A4">
            <w:pPr>
              <w:spacing w:line="340" w:lineRule="exact"/>
              <w:ind w:firstLine="315"/>
              <w:jc w:val="left"/>
              <w:rPr>
                <w:rFonts w:ascii="华文细黑" w:eastAsia="华文细黑" w:hAnsi="华文细黑" w:cs="Times New Roman"/>
                <w:bdr w:val="single" w:sz="4" w:space="0" w:color="auto"/>
              </w:rPr>
            </w:pPr>
            <w:r w:rsidRPr="005D01A4">
              <w:rPr>
                <w:rFonts w:ascii="华文细黑" w:eastAsia="华文细黑" w:hAnsi="华文细黑" w:cs="华文细黑"/>
              </w:rPr>
              <w:t>3</w:t>
            </w:r>
            <w:r w:rsidRPr="005D01A4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A2421C" w:rsidRPr="005D01A4">
        <w:trPr>
          <w:trHeight w:val="2235"/>
        </w:trPr>
        <w:tc>
          <w:tcPr>
            <w:tcW w:w="10206" w:type="dxa"/>
            <w:gridSpan w:val="4"/>
            <w:tcBorders>
              <w:top w:val="single" w:sz="4" w:space="0" w:color="auto"/>
            </w:tcBorders>
          </w:tcPr>
          <w:p w:rsidR="00A2421C" w:rsidRPr="005D01A4" w:rsidRDefault="00A2421C" w:rsidP="005D01A4">
            <w:pPr>
              <w:spacing w:line="38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5D01A4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5D01A4">
              <w:rPr>
                <w:rFonts w:ascii="华文细黑" w:eastAsia="华文细黑" w:hAnsi="华文细黑" w:cs="华文细黑" w:hint="eastAsia"/>
                <w:w w:val="90"/>
              </w:rPr>
              <w:t>【如果您填写的联系信息不详或不全，我们不能保证及时联系到您！】</w:t>
            </w:r>
          </w:p>
          <w:p w:rsidR="00A2421C" w:rsidRPr="005D01A4" w:rsidRDefault="00A2421C" w:rsidP="005D01A4">
            <w:pPr>
              <w:spacing w:line="38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A2421C" w:rsidRPr="005D01A4" w:rsidRDefault="00A2421C" w:rsidP="005D01A4">
            <w:pPr>
              <w:spacing w:line="3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5D01A4">
              <w:rPr>
                <w:rFonts w:ascii="华文细黑" w:eastAsia="华文细黑" w:hAnsi="华文细黑" w:cs="华文细黑" w:hint="eastAsia"/>
              </w:rPr>
              <w:t>：</w:t>
            </w:r>
            <w:r w:rsidRPr="005D01A4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5D01A4">
              <w:rPr>
                <w:rFonts w:ascii="华文细黑" w:eastAsia="华文细黑" w:hAnsi="华文细黑" w:cs="华文细黑"/>
                <w:u w:val="double" w:color="7F7F7F"/>
              </w:rPr>
              <w:t xml:space="preserve">       </w:t>
            </w:r>
            <w:r w:rsidRPr="005D01A4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5D01A4">
              <w:rPr>
                <w:rFonts w:ascii="华文细黑" w:eastAsia="华文细黑" w:hAnsi="华文细黑" w:cs="华文细黑"/>
                <w:u w:val="double" w:color="7F7F7F"/>
              </w:rPr>
              <w:t xml:space="preserve">            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或</w:t>
            </w:r>
            <w:r w:rsidRPr="005D01A4">
              <w:rPr>
                <w:rFonts w:ascii="华文细黑" w:eastAsia="华文细黑" w:hAnsi="华文细黑" w:cs="华文细黑"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手机号码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</w:t>
            </w:r>
          </w:p>
          <w:p w:rsidR="00A2421C" w:rsidRPr="005D01A4" w:rsidRDefault="00A2421C" w:rsidP="005D01A4">
            <w:pPr>
              <w:spacing w:line="3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5D01A4">
              <w:rPr>
                <w:rFonts w:ascii="华文细黑" w:eastAsia="华文细黑" w:hAnsi="华文细黑" w:cs="华文细黑"/>
              </w:rPr>
              <w:t xml:space="preserve"> 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邮编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</w:t>
            </w:r>
          </w:p>
          <w:p w:rsidR="00A2421C" w:rsidRPr="005D01A4" w:rsidRDefault="00A2421C" w:rsidP="005D01A4">
            <w:pPr>
              <w:spacing w:line="3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5D01A4">
              <w:rPr>
                <w:rFonts w:ascii="华文细黑" w:eastAsia="华文细黑" w:hAnsi="华文细黑" w:cs="华文细黑" w:hint="eastAsia"/>
              </w:rPr>
              <w:t>：</w:t>
            </w:r>
            <w:r w:rsidRPr="005D01A4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5D01A4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5D01A4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5D01A4">
              <w:rPr>
                <w:rFonts w:ascii="华文细黑" w:eastAsia="华文细黑" w:hAnsi="华文细黑" w:cs="华文细黑"/>
                <w:u w:val="double" w:color="7F7F7F"/>
              </w:rPr>
              <w:t xml:space="preserve">           </w:t>
            </w:r>
            <w:r w:rsidRPr="005D01A4">
              <w:rPr>
                <w:rFonts w:ascii="华文细黑" w:eastAsia="华文细黑" w:hAnsi="华文细黑" w:cs="华文细黑"/>
              </w:rPr>
              <w:t xml:space="preserve">   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电子邮件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5D01A4">
              <w:rPr>
                <w:rFonts w:ascii="华文细黑" w:eastAsia="华文细黑" w:hAnsi="华文细黑" w:cs="华文细黑"/>
              </w:rPr>
              <w:t xml:space="preserve">    </w:t>
            </w:r>
            <w:r w:rsidRPr="005D01A4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号码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A2421C" w:rsidRPr="005D01A4" w:rsidRDefault="00A2421C" w:rsidP="005D01A4">
            <w:pPr>
              <w:spacing w:line="3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收取方式：</w:t>
            </w:r>
            <w:r w:rsidRPr="005D01A4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                             </w:t>
            </w:r>
            <w:r w:rsidRPr="005D01A4">
              <w:rPr>
                <w:rFonts w:ascii="华文细黑" w:eastAsia="华文细黑" w:hAnsi="华文细黑" w:cs="华文细黑"/>
              </w:rPr>
              <w:t xml:space="preserve">  </w:t>
            </w:r>
          </w:p>
        </w:tc>
      </w:tr>
    </w:tbl>
    <w:p w:rsidR="00A2421C" w:rsidRDefault="00A2421C" w:rsidP="001839F6">
      <w:pPr>
        <w:ind w:right="36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</w:t>
      </w:r>
    </w:p>
    <w:p w:rsidR="00A2421C" w:rsidRPr="00D03809" w:rsidRDefault="00A2421C" w:rsidP="001E493A">
      <w:pPr>
        <w:ind w:right="360" w:firstLineChars="50" w:firstLine="31680"/>
        <w:jc w:val="center"/>
        <w:rPr>
          <w:rFonts w:cs="Times New Roman"/>
          <w:sz w:val="18"/>
          <w:szCs w:val="18"/>
        </w:rPr>
      </w:pPr>
      <w:r w:rsidRPr="001A27D6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1A27D6">
        <w:rPr>
          <w:rFonts w:ascii="华文细黑" w:eastAsia="华文细黑" w:hAnsi="华文细黑" w:cs="华文细黑"/>
        </w:rPr>
        <w:t xml:space="preserve">  </w:t>
      </w:r>
      <w:r w:rsidRPr="001A27D6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A2421C" w:rsidRPr="00D03809" w:rsidSect="00676ABF">
      <w:headerReference w:type="default" r:id="rId7"/>
      <w:footerReference w:type="default" r:id="rId8"/>
      <w:pgSz w:w="11906" w:h="16838" w:code="9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21C" w:rsidRDefault="00A2421C" w:rsidP="00A3097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2421C" w:rsidRDefault="00A2421C" w:rsidP="00A3097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21C" w:rsidRDefault="00A2421C">
    <w:pPr>
      <w:pStyle w:val="Footer"/>
    </w:pPr>
    <w:r>
      <w:t>A(</w:t>
    </w:r>
    <w:r>
      <w:rPr>
        <w:rFonts w:cs="宋体" w:hint="eastAsia"/>
      </w:rPr>
      <w:t>一</w:t>
    </w:r>
    <w: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21C" w:rsidRDefault="00A2421C" w:rsidP="00A3097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2421C" w:rsidRDefault="00A2421C" w:rsidP="00A3097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21C" w:rsidRPr="002C5819" w:rsidRDefault="00A2421C" w:rsidP="00985710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A2421C" w:rsidRPr="00E57B38" w:rsidRDefault="00A2421C" w:rsidP="001E493A">
    <w:pPr>
      <w:spacing w:line="400" w:lineRule="exact"/>
      <w:ind w:firstLineChars="50" w:firstLine="31680"/>
      <w:rPr>
        <w:rFonts w:cs="Times New Roman"/>
        <w:u w:val="single"/>
      </w:rPr>
    </w:pPr>
    <w:r>
      <w:rPr>
        <w:u w:val="single"/>
      </w:rPr>
      <w:t xml:space="preserve">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D3EEF"/>
    <w:multiLevelType w:val="hybridMultilevel"/>
    <w:tmpl w:val="57AA8FEA"/>
    <w:lvl w:ilvl="0" w:tplc="6B10C314">
      <w:numFmt w:val="bullet"/>
      <w:lvlText w:val="□"/>
      <w:lvlJc w:val="left"/>
      <w:pPr>
        <w:ind w:left="1830" w:hanging="360"/>
      </w:pPr>
      <w:rPr>
        <w:rFonts w:ascii="华文细黑" w:eastAsia="华文细黑" w:hAnsi="华文细黑" w:hint="eastAsia"/>
      </w:rPr>
    </w:lvl>
    <w:lvl w:ilvl="1" w:tplc="04090003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3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315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57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99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441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83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525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097D"/>
    <w:rsid w:val="00042845"/>
    <w:rsid w:val="00094320"/>
    <w:rsid w:val="000A0854"/>
    <w:rsid w:val="000A7401"/>
    <w:rsid w:val="000D03B9"/>
    <w:rsid w:val="000D7F59"/>
    <w:rsid w:val="00101455"/>
    <w:rsid w:val="00124FA8"/>
    <w:rsid w:val="001706FA"/>
    <w:rsid w:val="001839F6"/>
    <w:rsid w:val="001925EF"/>
    <w:rsid w:val="001A27D6"/>
    <w:rsid w:val="001C30FA"/>
    <w:rsid w:val="001E493A"/>
    <w:rsid w:val="002C0036"/>
    <w:rsid w:val="002C5819"/>
    <w:rsid w:val="002E07F1"/>
    <w:rsid w:val="002F2474"/>
    <w:rsid w:val="00303CC6"/>
    <w:rsid w:val="003128B2"/>
    <w:rsid w:val="00361BF9"/>
    <w:rsid w:val="00365A1C"/>
    <w:rsid w:val="004639F0"/>
    <w:rsid w:val="00483C26"/>
    <w:rsid w:val="004B07DA"/>
    <w:rsid w:val="004C7F50"/>
    <w:rsid w:val="004D0B10"/>
    <w:rsid w:val="00500264"/>
    <w:rsid w:val="00557E67"/>
    <w:rsid w:val="0059765D"/>
    <w:rsid w:val="005B0235"/>
    <w:rsid w:val="005B61B0"/>
    <w:rsid w:val="005D01A4"/>
    <w:rsid w:val="00676ABF"/>
    <w:rsid w:val="006C2E27"/>
    <w:rsid w:val="006C7260"/>
    <w:rsid w:val="006E1895"/>
    <w:rsid w:val="00763F18"/>
    <w:rsid w:val="00765011"/>
    <w:rsid w:val="00795968"/>
    <w:rsid w:val="007F627F"/>
    <w:rsid w:val="008773B4"/>
    <w:rsid w:val="008A57EF"/>
    <w:rsid w:val="00985710"/>
    <w:rsid w:val="00A2421C"/>
    <w:rsid w:val="00A305A2"/>
    <w:rsid w:val="00A3097D"/>
    <w:rsid w:val="00AC416C"/>
    <w:rsid w:val="00AF1E0D"/>
    <w:rsid w:val="00B00593"/>
    <w:rsid w:val="00B12009"/>
    <w:rsid w:val="00BC5176"/>
    <w:rsid w:val="00BE26FF"/>
    <w:rsid w:val="00BF1039"/>
    <w:rsid w:val="00CD1E53"/>
    <w:rsid w:val="00D03809"/>
    <w:rsid w:val="00D16BDB"/>
    <w:rsid w:val="00D36802"/>
    <w:rsid w:val="00DC1F5E"/>
    <w:rsid w:val="00DE36A2"/>
    <w:rsid w:val="00E57B38"/>
    <w:rsid w:val="00E72403"/>
    <w:rsid w:val="00F6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FA8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30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097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30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3097D"/>
    <w:rPr>
      <w:sz w:val="18"/>
      <w:szCs w:val="18"/>
    </w:rPr>
  </w:style>
  <w:style w:type="table" w:styleId="TableGrid">
    <w:name w:val="Table Grid"/>
    <w:basedOn w:val="TableNormal"/>
    <w:uiPriority w:val="99"/>
    <w:rsid w:val="00A3097D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83C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198</TotalTime>
  <Pages>1</Pages>
  <Words>233</Words>
  <Characters>1331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cp:lastPrinted>2012-01-11T02:17:00Z</cp:lastPrinted>
  <dcterms:created xsi:type="dcterms:W3CDTF">2012-01-05T12:11:00Z</dcterms:created>
  <dcterms:modified xsi:type="dcterms:W3CDTF">2012-04-19T04:06:00Z</dcterms:modified>
</cp:coreProperties>
</file>