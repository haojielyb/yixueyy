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3C" w:rsidRDefault="00EF5A3C" w:rsidP="00BB57C9">
      <w:pPr>
        <w:spacing w:line="340" w:lineRule="exact"/>
        <w:jc w:val="center"/>
        <w:rPr>
          <w:rFonts w:ascii="华文细黑" w:eastAsia="华文细黑" w:hAnsi="华文细黑" w:cs="Times New Roman"/>
          <w:b/>
          <w:bCs/>
          <w:sz w:val="32"/>
          <w:szCs w:val="32"/>
        </w:rPr>
      </w:pPr>
    </w:p>
    <w:p w:rsidR="00EF5A3C" w:rsidRPr="00144533" w:rsidRDefault="00EF5A3C" w:rsidP="00BB57C9">
      <w:pPr>
        <w:spacing w:line="34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144533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“个人择吉日良辰策划类”</w:t>
      </w:r>
      <w:r w:rsidRPr="00144533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EF5A3C" w:rsidRPr="00CF28B2" w:rsidRDefault="00EF5A3C" w:rsidP="00BB57C9">
      <w:pPr>
        <w:spacing w:line="340" w:lineRule="exact"/>
        <w:jc w:val="center"/>
        <w:rPr>
          <w:rFonts w:ascii="华文细黑" w:eastAsia="华文细黑" w:hAnsi="华文细黑" w:cs="Times New Roman"/>
          <w:sz w:val="24"/>
          <w:szCs w:val="24"/>
        </w:rPr>
      </w:pPr>
    </w:p>
    <w:p w:rsidR="00EF5A3C" w:rsidRPr="000A7401" w:rsidRDefault="00EF5A3C" w:rsidP="00144533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0A7401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EF5A3C" w:rsidRPr="00144533" w:rsidRDefault="00EF5A3C" w:rsidP="00FA1AB8">
      <w:pPr>
        <w:spacing w:line="240" w:lineRule="exact"/>
        <w:rPr>
          <w:rFonts w:ascii="华文细黑" w:eastAsia="华文细黑" w:hAnsi="华文细黑" w:cs="Times New Roman"/>
          <w:sz w:val="24"/>
          <w:szCs w:val="24"/>
        </w:rPr>
      </w:pPr>
      <w:r w:rsidRPr="000A7401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4"/>
      </w:tblGrid>
      <w:tr w:rsidR="00EF5A3C" w:rsidRPr="006D3E83">
        <w:tc>
          <w:tcPr>
            <w:tcW w:w="9854" w:type="dxa"/>
          </w:tcPr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择吉项目选项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结婚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搬迁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出行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动土、修建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入葬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优生择日或剖腹产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其他</w:t>
            </w:r>
            <w:r w:rsidRPr="006D3E83">
              <w:rPr>
                <w:rFonts w:ascii="华文细黑" w:eastAsia="华文细黑" w:hAnsi="华文细黑" w:cs="华文细黑"/>
                <w:b/>
                <w:bCs/>
                <w:w w:val="90"/>
              </w:rPr>
              <w:t>:</w:t>
            </w:r>
            <w:r w:rsidRPr="006D3E83">
              <w:rPr>
                <w:rFonts w:ascii="华文细黑" w:eastAsia="华文细黑" w:hAnsi="华文细黑" w:cs="华文细黑"/>
                <w:w w:val="90"/>
                <w:u w:val="single" w:color="7F7F7F"/>
              </w:rPr>
              <w:t xml:space="preserve">              </w:t>
            </w:r>
          </w:p>
        </w:tc>
      </w:tr>
      <w:tr w:rsidR="00EF5A3C" w:rsidRPr="006D3E83">
        <w:trPr>
          <w:trHeight w:val="2005"/>
        </w:trPr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6D3E83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职业：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职务：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</w:t>
            </w: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6D3E83">
              <w:rPr>
                <w:rFonts w:ascii="华文细黑" w:eastAsia="华文细黑" w:hAnsi="华文细黑" w:cs="华文细黑" w:hint="eastAsia"/>
              </w:rPr>
              <w:t>：（阳历）：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6D3E83">
              <w:rPr>
                <w:rFonts w:ascii="华文细黑" w:eastAsia="华文细黑" w:hAnsi="华文细黑" w:cs="华文细黑" w:hint="eastAsia"/>
              </w:rPr>
              <w:t>年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月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日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时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分；（阴历）：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6D3E83">
              <w:rPr>
                <w:rFonts w:ascii="华文细黑" w:eastAsia="华文细黑" w:hAnsi="华文细黑" w:cs="华文细黑" w:hint="eastAsia"/>
              </w:rPr>
              <w:t>年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月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日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时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D3E83">
              <w:rPr>
                <w:rFonts w:ascii="华文细黑" w:eastAsia="华文细黑" w:hAnsi="华文细黑" w:cs="华文细黑" w:hint="eastAsia"/>
              </w:rPr>
              <w:t>年，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</w:t>
            </w: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D3E83">
              <w:rPr>
                <w:rFonts w:ascii="华文细黑" w:eastAsia="华文细黑" w:hAnsi="华文细黑" w:cs="华文细黑" w:hint="eastAsia"/>
              </w:rPr>
              <w:t>年，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</w:t>
            </w:r>
          </w:p>
        </w:tc>
      </w:tr>
      <w:tr w:rsidR="00EF5A3C" w:rsidRPr="006D3E83">
        <w:trPr>
          <w:trHeight w:val="1427"/>
        </w:trPr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EF5A3C" w:rsidRPr="006D3E83" w:rsidRDefault="00EF5A3C" w:rsidP="006D3E83">
            <w:pPr>
              <w:spacing w:line="340" w:lineRule="exact"/>
              <w:rPr>
                <w:rFonts w:ascii="华文细黑" w:eastAsia="华文细黑" w:hAnsi="华文细黑" w:cs="Times New Roman"/>
                <w:u w:val="single" w:color="7F7F7F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配偶姓名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职业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职务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6D3E83">
              <w:rPr>
                <w:rFonts w:ascii="华文细黑" w:eastAsia="华文细黑" w:hAnsi="华文细黑" w:cs="华文细黑"/>
              </w:rPr>
              <w:t xml:space="preserve">;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出生地：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</w:t>
            </w:r>
            <w:r w:rsidRPr="006D3E83">
              <w:rPr>
                <w:rFonts w:ascii="华文细黑" w:eastAsia="华文细黑" w:hAnsi="华文细黑" w:cs="华文细黑" w:hint="eastAsia"/>
              </w:rPr>
              <w:t>；</w:t>
            </w:r>
          </w:p>
          <w:p w:rsidR="00EF5A3C" w:rsidRPr="006D3E83" w:rsidRDefault="00EF5A3C" w:rsidP="006D3E83">
            <w:pPr>
              <w:spacing w:line="340" w:lineRule="exact"/>
              <w:rPr>
                <w:rFonts w:ascii="华文细黑" w:eastAsia="华文细黑" w:hAnsi="华文细黑" w:cs="华文细黑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6D3E83">
              <w:rPr>
                <w:rFonts w:ascii="华文细黑" w:eastAsia="华文细黑" w:hAnsi="华文细黑" w:cs="华文细黑" w:hint="eastAsia"/>
              </w:rPr>
              <w:t>：（阳历）：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6D3E83">
              <w:rPr>
                <w:rFonts w:ascii="华文细黑" w:eastAsia="华文细黑" w:hAnsi="华文细黑" w:cs="华文细黑" w:hint="eastAsia"/>
              </w:rPr>
              <w:t>年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月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日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时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分；（阴历）：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6D3E83">
              <w:rPr>
                <w:rFonts w:ascii="华文细黑" w:eastAsia="华文细黑" w:hAnsi="华文细黑" w:cs="华文细黑" w:hint="eastAsia"/>
              </w:rPr>
              <w:t>年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月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日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时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</w:rPr>
              <w:t>分；</w:t>
            </w:r>
            <w:r w:rsidRPr="006D3E83">
              <w:rPr>
                <w:rFonts w:ascii="华文细黑" w:eastAsia="华文细黑" w:hAnsi="华文细黑" w:cs="华文细黑"/>
              </w:rPr>
              <w:t xml:space="preserve"> </w:t>
            </w: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D3E83">
              <w:rPr>
                <w:rFonts w:ascii="华文细黑" w:eastAsia="华文细黑" w:hAnsi="华文细黑" w:cs="华文细黑" w:hint="eastAsia"/>
              </w:rPr>
              <w:t>年，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</w:t>
            </w: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D3E83">
              <w:rPr>
                <w:rFonts w:ascii="华文细黑" w:eastAsia="华文细黑" w:hAnsi="华文细黑" w:cs="华文细黑" w:hint="eastAsia"/>
              </w:rPr>
              <w:t>年，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都发生了哪些“不太好”的事：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</w:t>
            </w:r>
          </w:p>
        </w:tc>
      </w:tr>
      <w:tr w:rsidR="00EF5A3C" w:rsidRPr="006D3E83"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避讳日</w:t>
            </w:r>
            <w:r w:rsidRPr="006D3E83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</w:t>
            </w:r>
            <w:r w:rsidRPr="006D3E83">
              <w:rPr>
                <w:rFonts w:ascii="华文细黑" w:eastAsia="华文细黑" w:hAnsi="华文细黑" w:cs="华文细黑" w:hint="eastAsia"/>
              </w:rPr>
              <w:t>，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拟定时间段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（如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>: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计划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>09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年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>2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月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>~3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月下午</w:t>
            </w:r>
            <w:r w:rsidRPr="006D3E83">
              <w:rPr>
                <w:rFonts w:ascii="华文细黑" w:eastAsia="华文细黑" w:hAnsi="华文细黑" w:cs="华文细黑"/>
                <w:w w:val="90"/>
              </w:rPr>
              <w:t>1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点前）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</w:t>
            </w:r>
          </w:p>
        </w:tc>
      </w:tr>
      <w:tr w:rsidR="00EF5A3C" w:rsidRPr="006D3E83">
        <w:trPr>
          <w:trHeight w:val="549"/>
        </w:trPr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其他要求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</w:p>
        </w:tc>
      </w:tr>
      <w:tr w:rsidR="00EF5A3C" w:rsidRPr="006D3E83"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策划师</w:t>
            </w:r>
            <w:r w:rsidRPr="006D3E83">
              <w:rPr>
                <w:rFonts w:ascii="华文细黑" w:eastAsia="华文细黑" w:hAnsi="华文细黑" w:cs="华文细黑"/>
              </w:rPr>
              <w:t xml:space="preserve">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高级策划师</w:t>
            </w:r>
            <w:r w:rsidRPr="006D3E83">
              <w:rPr>
                <w:rFonts w:ascii="华文细黑" w:eastAsia="华文细黑" w:hAnsi="华文细黑" w:cs="华文细黑"/>
              </w:rPr>
              <w:t xml:space="preserve">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EF5A3C" w:rsidRPr="006D3E83">
        <w:tc>
          <w:tcPr>
            <w:tcW w:w="9854" w:type="dxa"/>
          </w:tcPr>
          <w:p w:rsidR="00EF5A3C" w:rsidRPr="001925EF" w:rsidRDefault="00EF5A3C" w:rsidP="000C6211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择汇款方式：</w:t>
            </w:r>
            <w:r>
              <w:rPr>
                <w:rFonts w:ascii="华文细黑" w:eastAsia="华文细黑" w:hAnsi="华文细黑" w:cs="华文细黑"/>
                <w:b/>
                <w:bCs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601 3825 01001 446 9836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  <w:p w:rsidR="00EF5A3C" w:rsidRPr="006D3E83" w:rsidRDefault="00EF5A3C" w:rsidP="00EF5A3C">
            <w:pPr>
              <w:spacing w:line="34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中国农业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622 848 0651 707 208 518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</w:p>
        </w:tc>
      </w:tr>
      <w:tr w:rsidR="00EF5A3C" w:rsidRPr="006D3E83">
        <w:tc>
          <w:tcPr>
            <w:tcW w:w="9854" w:type="dxa"/>
          </w:tcPr>
          <w:p w:rsidR="00EF5A3C" w:rsidRPr="006D3E83" w:rsidRDefault="00EF5A3C" w:rsidP="006D3E8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  <w:r w:rsidRPr="006D3E83">
              <w:rPr>
                <w:rFonts w:ascii="华文细黑" w:eastAsia="华文细黑" w:hAnsi="华文细黑" w:cs="华文细黑"/>
              </w:rPr>
              <w:t xml:space="preserve">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朋友介绍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百度查询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/>
              </w:rPr>
              <w:t>GOOGLE</w:t>
            </w:r>
            <w:r w:rsidRPr="006D3E83">
              <w:rPr>
                <w:rFonts w:ascii="华文细黑" w:eastAsia="华文细黑" w:hAnsi="华文细黑" w:cs="华文细黑" w:hint="eastAsia"/>
              </w:rPr>
              <w:t>查询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雅虎查询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D3E83">
              <w:rPr>
                <w:rFonts w:ascii="华文细黑" w:eastAsia="华文细黑" w:hAnsi="华文细黑" w:cs="华文细黑" w:hint="eastAsia"/>
              </w:rPr>
              <w:t>其它：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</w:p>
        </w:tc>
      </w:tr>
      <w:tr w:rsidR="00EF5A3C" w:rsidRPr="006D3E83">
        <w:tc>
          <w:tcPr>
            <w:tcW w:w="9854" w:type="dxa"/>
          </w:tcPr>
          <w:p w:rsidR="00EF5A3C" w:rsidRPr="006D3E83" w:rsidRDefault="00EF5A3C" w:rsidP="00EF5A3C">
            <w:pPr>
              <w:spacing w:line="340" w:lineRule="exact"/>
              <w:ind w:left="31680" w:hangingChars="4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</w:p>
          <w:p w:rsidR="00EF5A3C" w:rsidRPr="006D3E83" w:rsidRDefault="00EF5A3C" w:rsidP="00EF5A3C">
            <w:pPr>
              <w:spacing w:line="34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6D3E83">
              <w:rPr>
                <w:rFonts w:ascii="华文细黑" w:eastAsia="华文细黑" w:hAnsi="华文细黑" w:cs="华文细黑"/>
              </w:rPr>
              <w:t>1</w:t>
            </w:r>
            <w:r w:rsidRPr="006D3E83">
              <w:rPr>
                <w:rFonts w:ascii="华文细黑" w:eastAsia="华文细黑" w:hAnsi="华文细黑" w:cs="华文细黑" w:hint="eastAsia"/>
              </w:rPr>
              <w:t>、择吉时间在您的汇款到账之日起</w:t>
            </w:r>
            <w:r w:rsidRPr="006D3E83">
              <w:rPr>
                <w:rFonts w:ascii="华文细黑" w:eastAsia="华文细黑" w:hAnsi="华文细黑" w:cs="华文细黑"/>
              </w:rPr>
              <w:t>5</w:t>
            </w:r>
            <w:r w:rsidRPr="006D3E83">
              <w:rPr>
                <w:rFonts w:ascii="华文细黑" w:eastAsia="华文细黑" w:hAnsi="华文细黑" w:cs="华文细黑" w:hint="eastAsia"/>
              </w:rPr>
              <w:t>个工作日内完成，故您汇款后请及时将汇款日期、金额、汇到的开户行通知我们，以便于及时沟通确认、安排服务！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6D3E83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6D3E83">
              <w:rPr>
                <w:rFonts w:ascii="华文细黑" w:eastAsia="华文细黑" w:hAnsi="华文细黑" w:cs="华文细黑" w:hint="eastAsia"/>
              </w:rPr>
              <w:t>。</w:t>
            </w:r>
            <w:r w:rsidRPr="006D3E83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EF5A3C" w:rsidRPr="006D3E83" w:rsidRDefault="00EF5A3C" w:rsidP="00EF5A3C">
            <w:pPr>
              <w:spacing w:line="34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/>
              </w:rPr>
              <w:t>2</w:t>
            </w:r>
            <w:r w:rsidRPr="006D3E83">
              <w:rPr>
                <w:rFonts w:ascii="华文细黑" w:eastAsia="华文细黑" w:hAnsi="华文细黑" w:cs="华文细黑" w:hint="eastAsia"/>
              </w:rPr>
              <w:t>、加急</w:t>
            </w:r>
            <w:r w:rsidRPr="006D3E83">
              <w:rPr>
                <w:rFonts w:ascii="华文细黑" w:eastAsia="华文细黑" w:hAnsi="华文细黑" w:cs="华文细黑"/>
              </w:rPr>
              <w:t>2</w:t>
            </w:r>
            <w:r w:rsidRPr="006D3E83">
              <w:rPr>
                <w:rFonts w:ascii="华文细黑" w:eastAsia="华文细黑" w:hAnsi="华文细黑" w:cs="华文细黑" w:hint="eastAsia"/>
              </w:rPr>
              <w:t>个工作日内完成，需加收</w:t>
            </w:r>
            <w:r w:rsidRPr="006D3E83">
              <w:rPr>
                <w:rFonts w:ascii="华文细黑" w:eastAsia="华文细黑" w:hAnsi="华文细黑" w:cs="华文细黑"/>
              </w:rPr>
              <w:t>20%</w:t>
            </w:r>
            <w:r w:rsidRPr="006D3E83">
              <w:rPr>
                <w:rFonts w:ascii="华文细黑" w:eastAsia="华文细黑" w:hAnsi="华文细黑" w:cs="华文细黑" w:hint="eastAsia"/>
              </w:rPr>
              <w:t>。</w:t>
            </w:r>
          </w:p>
          <w:p w:rsidR="00EF5A3C" w:rsidRPr="006D3E83" w:rsidRDefault="00EF5A3C" w:rsidP="006D3E83">
            <w:pPr>
              <w:tabs>
                <w:tab w:val="left" w:pos="390"/>
              </w:tabs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/>
              </w:rPr>
              <w:t xml:space="preserve">    3</w:t>
            </w:r>
            <w:r w:rsidRPr="006D3E83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EF5A3C" w:rsidRPr="006D3E83">
        <w:tc>
          <w:tcPr>
            <w:tcW w:w="9854" w:type="dxa"/>
          </w:tcPr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6D3E83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如果您填写的联系信息不详或不全，我们不能保证及时联系到您！</w:t>
            </w:r>
            <w:r w:rsidRPr="006D3E83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  <w:r w:rsidRPr="006D3E83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6D3E83">
              <w:rPr>
                <w:rFonts w:ascii="华文细黑" w:eastAsia="华文细黑" w:hAnsi="华文细黑" w:cs="华文细黑"/>
                <w:u w:val="double" w:color="7F7F7F"/>
              </w:rPr>
              <w:t xml:space="preserve">     </w:t>
            </w:r>
            <w:r w:rsidRPr="006D3E83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6D3E83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6D3E83">
              <w:rPr>
                <w:rFonts w:ascii="华文细黑" w:eastAsia="华文细黑" w:hAnsi="华文细黑" w:cs="华文细黑" w:hint="eastAsia"/>
              </w:rPr>
              <w:t>或</w:t>
            </w:r>
            <w:r w:rsidRPr="006D3E83">
              <w:rPr>
                <w:rFonts w:ascii="华文细黑" w:eastAsia="华文细黑" w:hAnsi="华文细黑" w:cs="华文细黑"/>
              </w:rPr>
              <w:t xml:space="preserve">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6D3E83">
              <w:rPr>
                <w:rFonts w:ascii="华文细黑" w:eastAsia="华文细黑" w:hAnsi="华文细黑" w:cs="华文细黑"/>
              </w:rPr>
              <w:t xml:space="preserve"> 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</w:p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6D3E83">
              <w:rPr>
                <w:rFonts w:ascii="华文细黑" w:eastAsia="华文细黑" w:hAnsi="华文细黑" w:cs="华文细黑" w:hint="eastAsia"/>
              </w:rPr>
              <w:t>：</w:t>
            </w:r>
            <w:r w:rsidRPr="006D3E83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6D3E83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6D3E83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6D3E83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6D3E83">
              <w:rPr>
                <w:rFonts w:ascii="华文细黑" w:eastAsia="华文细黑" w:hAnsi="华文细黑" w:cs="华文细黑"/>
              </w:rPr>
              <w:t xml:space="preserve">   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6D3E83">
              <w:rPr>
                <w:rFonts w:ascii="华文细黑" w:eastAsia="华文细黑" w:hAnsi="华文细黑" w:cs="华文细黑"/>
              </w:rPr>
              <w:t xml:space="preserve">    </w:t>
            </w:r>
            <w:r w:rsidRPr="006D3E83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EF5A3C" w:rsidRPr="006D3E83" w:rsidRDefault="00EF5A3C" w:rsidP="006D3E83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  <w:r w:rsidRPr="006D3E83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6D3E83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</w:t>
            </w:r>
            <w:r w:rsidRPr="006D3E83">
              <w:rPr>
                <w:rFonts w:ascii="华文细黑" w:eastAsia="华文细黑" w:hAnsi="华文细黑" w:cs="华文细黑"/>
              </w:rPr>
              <w:t xml:space="preserve">  </w:t>
            </w:r>
          </w:p>
        </w:tc>
      </w:tr>
    </w:tbl>
    <w:p w:rsidR="00EF5A3C" w:rsidRPr="00CF28B2" w:rsidRDefault="00EF5A3C" w:rsidP="00BB57C9">
      <w:pPr>
        <w:spacing w:line="340" w:lineRule="exact"/>
        <w:jc w:val="left"/>
        <w:rPr>
          <w:rFonts w:ascii="华文细黑" w:eastAsia="华文细黑" w:hAnsi="华文细黑" w:cs="Times New Roman"/>
          <w:sz w:val="24"/>
          <w:szCs w:val="24"/>
        </w:rPr>
      </w:pPr>
    </w:p>
    <w:p w:rsidR="00EF5A3C" w:rsidRPr="00CF28B2" w:rsidRDefault="00EF5A3C" w:rsidP="00BB57C9">
      <w:pPr>
        <w:spacing w:line="340" w:lineRule="exact"/>
        <w:jc w:val="center"/>
        <w:rPr>
          <w:rFonts w:ascii="华文细黑" w:eastAsia="华文细黑" w:hAnsi="华文细黑" w:cs="Times New Roman"/>
          <w:sz w:val="24"/>
          <w:szCs w:val="24"/>
        </w:rPr>
      </w:pPr>
      <w:r w:rsidRPr="00CF28B2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CF28B2">
        <w:rPr>
          <w:rFonts w:ascii="华文细黑" w:eastAsia="华文细黑" w:hAnsi="华文细黑" w:cs="华文细黑"/>
        </w:rPr>
        <w:t xml:space="preserve">  </w:t>
      </w:r>
      <w:r w:rsidRPr="00CF28B2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EF5A3C" w:rsidRPr="00CF28B2" w:rsidSect="001334F4">
      <w:headerReference w:type="default" r:id="rId6"/>
      <w:footerReference w:type="default" r:id="rId7"/>
      <w:pgSz w:w="11906" w:h="16838" w:code="9"/>
      <w:pgMar w:top="1134" w:right="1134" w:bottom="851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A3C" w:rsidRDefault="00EF5A3C" w:rsidP="00E71B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F5A3C" w:rsidRDefault="00EF5A3C" w:rsidP="00E71B7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A3C" w:rsidRPr="00F52ACE" w:rsidRDefault="00EF5A3C" w:rsidP="00B078A2">
    <w:pPr>
      <w:pStyle w:val="Footer"/>
      <w:rPr>
        <w:sz w:val="15"/>
        <w:szCs w:val="15"/>
      </w:rPr>
    </w:pPr>
    <w:r w:rsidRPr="00F52ACE">
      <w:rPr>
        <w:sz w:val="15"/>
        <w:szCs w:val="15"/>
      </w:rPr>
      <w:t>A(</w:t>
    </w:r>
    <w:r w:rsidRPr="00F52ACE">
      <w:rPr>
        <w:rFonts w:cs="宋体" w:hint="eastAsia"/>
        <w:sz w:val="15"/>
        <w:szCs w:val="15"/>
      </w:rPr>
      <w:t>四</w:t>
    </w:r>
    <w:r w:rsidRPr="00F52ACE">
      <w:rPr>
        <w:sz w:val="15"/>
        <w:szCs w:val="15"/>
      </w:rPr>
      <w:t>)</w:t>
    </w:r>
  </w:p>
  <w:p w:rsidR="00EF5A3C" w:rsidRDefault="00EF5A3C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A3C" w:rsidRDefault="00EF5A3C" w:rsidP="00E71B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F5A3C" w:rsidRDefault="00EF5A3C" w:rsidP="00E71B7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A3C" w:rsidRDefault="00EF5A3C" w:rsidP="000C6211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EF5A3C" w:rsidRPr="007F2C73" w:rsidRDefault="00EF5A3C" w:rsidP="00144533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B77"/>
    <w:rsid w:val="000A7401"/>
    <w:rsid w:val="000C6211"/>
    <w:rsid w:val="000D695F"/>
    <w:rsid w:val="001334F4"/>
    <w:rsid w:val="00144533"/>
    <w:rsid w:val="001925EF"/>
    <w:rsid w:val="0025321F"/>
    <w:rsid w:val="002C5819"/>
    <w:rsid w:val="003A76DB"/>
    <w:rsid w:val="003F19E4"/>
    <w:rsid w:val="00405839"/>
    <w:rsid w:val="00503118"/>
    <w:rsid w:val="00511244"/>
    <w:rsid w:val="005D01A4"/>
    <w:rsid w:val="00612BF5"/>
    <w:rsid w:val="00632BF0"/>
    <w:rsid w:val="00667F07"/>
    <w:rsid w:val="006D3E83"/>
    <w:rsid w:val="00737BBC"/>
    <w:rsid w:val="007C5016"/>
    <w:rsid w:val="007F2C73"/>
    <w:rsid w:val="00824565"/>
    <w:rsid w:val="00844712"/>
    <w:rsid w:val="008B77EE"/>
    <w:rsid w:val="00943992"/>
    <w:rsid w:val="00AB32DC"/>
    <w:rsid w:val="00B078A2"/>
    <w:rsid w:val="00BB57C9"/>
    <w:rsid w:val="00C36337"/>
    <w:rsid w:val="00CD700D"/>
    <w:rsid w:val="00CF28B2"/>
    <w:rsid w:val="00DE1A6F"/>
    <w:rsid w:val="00E4046A"/>
    <w:rsid w:val="00E71B77"/>
    <w:rsid w:val="00E9028A"/>
    <w:rsid w:val="00EC7169"/>
    <w:rsid w:val="00EF5A3C"/>
    <w:rsid w:val="00F52ACE"/>
    <w:rsid w:val="00FA1AB8"/>
    <w:rsid w:val="00FB0601"/>
    <w:rsid w:val="00FF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E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71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71B7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71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1B77"/>
    <w:rPr>
      <w:sz w:val="18"/>
      <w:szCs w:val="18"/>
    </w:rPr>
  </w:style>
  <w:style w:type="table" w:styleId="TableGrid">
    <w:name w:val="Table Grid"/>
    <w:basedOn w:val="TableNormal"/>
    <w:uiPriority w:val="99"/>
    <w:rsid w:val="00E71B77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1</Pages>
  <Words>225</Words>
  <Characters>1289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cp:lastPrinted>2012-01-11T03:39:00Z</cp:lastPrinted>
  <dcterms:created xsi:type="dcterms:W3CDTF">2012-01-06T13:00:00Z</dcterms:created>
  <dcterms:modified xsi:type="dcterms:W3CDTF">2012-04-19T04:10:00Z</dcterms:modified>
</cp:coreProperties>
</file>